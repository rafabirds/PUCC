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6EABE" w14:textId="1551B394" w:rsidR="00B41306" w:rsidRPr="00EB2868" w:rsidRDefault="00EB2868" w:rsidP="00EB2868">
      <w:pPr>
        <w:spacing w:before="96" w:after="40" w:line="200" w:lineRule="atLeast"/>
        <w:jc w:val="center"/>
        <w:rPr>
          <w:rFonts w:ascii="Times New Roman" w:hAnsi="Times New Roman" w:cs="Times New Roman"/>
          <w:b/>
          <w:bCs/>
        </w:rPr>
      </w:pPr>
      <w:r w:rsidRPr="00EB2868">
        <w:rPr>
          <w:rFonts w:ascii="Times New Roman" w:hAnsi="Times New Roman" w:cs="Times New Roman"/>
          <w:b/>
          <w:bCs/>
        </w:rPr>
        <w:t>LISTA DE EXERCÍCIOS</w:t>
      </w:r>
    </w:p>
    <w:p w14:paraId="41CA494C" w14:textId="77777777" w:rsidR="00EB2868" w:rsidRPr="00EB2868" w:rsidRDefault="00EB2868">
      <w:pPr>
        <w:spacing w:before="96" w:after="40" w:line="200" w:lineRule="atLeast"/>
        <w:rPr>
          <w:rFonts w:ascii="Times New Roman" w:hAnsi="Times New Roman" w:cs="Times New Roman"/>
        </w:rPr>
      </w:pPr>
    </w:p>
    <w:p w14:paraId="05686E91" w14:textId="77777777" w:rsidR="00B41306" w:rsidRPr="00EB2868" w:rsidRDefault="00644669">
      <w:pPr>
        <w:pStyle w:val="BodyText"/>
        <w:spacing w:before="96" w:after="40" w:line="200" w:lineRule="atLeas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Qual é o foco da análise e </w:t>
      </w:r>
      <w:r w:rsidRPr="00E217C6">
        <w:rPr>
          <w:rFonts w:ascii="Times New Roman" w:hAnsi="Times New Roman" w:cs="Times New Roman"/>
          <w:color w:val="EE0000"/>
        </w:rPr>
        <w:t xml:space="preserve">engenharia de sistemas? </w:t>
      </w:r>
    </w:p>
    <w:p w14:paraId="1266679A" w14:textId="77777777" w:rsidR="00B41306" w:rsidRPr="00EB2868" w:rsidRDefault="00644669">
      <w:pPr>
        <w:pStyle w:val="BodyText"/>
        <w:spacing w:before="96" w:after="40" w:line="200" w:lineRule="atLeast"/>
        <w:rPr>
          <w:rFonts w:ascii="Times New Roman" w:hAnsi="Times New Roman" w:cs="Times New Roman"/>
        </w:rPr>
      </w:pPr>
      <w:r w:rsidRPr="00806FCD">
        <w:rPr>
          <w:rFonts w:ascii="Times New Roman" w:hAnsi="Times New Roman" w:cs="Times New Roman"/>
        </w:rPr>
        <w:t>a) Detalhes específicos de implementação de software</w:t>
      </w:r>
      <w:r w:rsidRPr="00EB2868">
        <w:rPr>
          <w:rFonts w:ascii="Times New Roman" w:hAnsi="Times New Roman" w:cs="Times New Roman"/>
        </w:rPr>
        <w:t xml:space="preserve"> </w:t>
      </w:r>
    </w:p>
    <w:p w14:paraId="7DA137E3" w14:textId="77777777" w:rsidR="00B41306" w:rsidRPr="00EB2868" w:rsidRDefault="00644669">
      <w:pPr>
        <w:pStyle w:val="BodyText"/>
        <w:spacing w:before="96" w:after="40" w:line="200" w:lineRule="atLeast"/>
        <w:rPr>
          <w:rFonts w:ascii="Times New Roman" w:hAnsi="Times New Roman" w:cs="Times New Roman"/>
        </w:rPr>
      </w:pPr>
      <w:r w:rsidRPr="00806FCD">
        <w:rPr>
          <w:rFonts w:ascii="Times New Roman" w:hAnsi="Times New Roman" w:cs="Times New Roman"/>
          <w:highlight w:val="yellow"/>
        </w:rPr>
        <w:t>b) Coleta de requisitos em nível de sistema e interface com outros elementos</w:t>
      </w:r>
      <w:r w:rsidRPr="00EB2868">
        <w:rPr>
          <w:rFonts w:ascii="Times New Roman" w:hAnsi="Times New Roman" w:cs="Times New Roman"/>
        </w:rPr>
        <w:t xml:space="preserve"> </w:t>
      </w:r>
    </w:p>
    <w:p w14:paraId="2CEA0178" w14:textId="77777777" w:rsidR="00B41306" w:rsidRPr="00EB2868" w:rsidRDefault="00644669">
      <w:pPr>
        <w:pStyle w:val="BodyText"/>
        <w:spacing w:before="96" w:after="40" w:line="200" w:lineRule="atLeas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c) Desenvolvimento de algoritmos complexos</w:t>
      </w:r>
    </w:p>
    <w:p w14:paraId="284711C4" w14:textId="77777777" w:rsidR="00B41306" w:rsidRPr="00EB2868" w:rsidRDefault="00644669">
      <w:pPr>
        <w:pStyle w:val="BodyText"/>
        <w:spacing w:before="96" w:after="40" w:line="200" w:lineRule="atLeas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Testes de aceitação do cliente</w:t>
      </w:r>
    </w:p>
    <w:p w14:paraId="40FAB3ED" w14:textId="77777777" w:rsidR="00C27661" w:rsidRPr="00EB2868" w:rsidRDefault="00C27661">
      <w:pPr>
        <w:pStyle w:val="BodyText"/>
        <w:spacing w:before="96" w:after="40" w:line="200" w:lineRule="atLeast"/>
        <w:rPr>
          <w:rFonts w:ascii="Times New Roman" w:hAnsi="Times New Roman" w:cs="Times New Roman"/>
        </w:rPr>
      </w:pPr>
    </w:p>
    <w:p w14:paraId="49815662" w14:textId="4A01C54B" w:rsidR="00B41306" w:rsidRPr="00EB2868" w:rsidRDefault="00644669">
      <w:pPr>
        <w:pStyle w:val="BodyText"/>
        <w:spacing w:before="96" w:after="40" w:line="200" w:lineRule="atLeas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O que é essencial para a análise e engenharia de sistemas, especialmente quando o software deve interagir com outros elementos? </w:t>
      </w:r>
    </w:p>
    <w:p w14:paraId="01DBC0B3" w14:textId="77777777" w:rsidR="00B41306" w:rsidRPr="00EB2868" w:rsidRDefault="00644669">
      <w:pPr>
        <w:pStyle w:val="BodyText"/>
        <w:spacing w:before="96" w:after="40" w:line="200" w:lineRule="atLeas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a) Quantidade extensa de projeto </w:t>
      </w:r>
    </w:p>
    <w:p w14:paraId="667C575C" w14:textId="77777777" w:rsidR="00B41306" w:rsidRPr="00EB2868" w:rsidRDefault="00644669">
      <w:pPr>
        <w:pStyle w:val="BodyText"/>
        <w:spacing w:before="96" w:after="40" w:line="200" w:lineRule="atLeas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b) Detalhes de implementação de software </w:t>
      </w:r>
    </w:p>
    <w:p w14:paraId="4B305770" w14:textId="77777777" w:rsidR="00B41306" w:rsidRPr="00EB2868" w:rsidRDefault="00644669">
      <w:pPr>
        <w:pStyle w:val="BodyText"/>
        <w:spacing w:before="96" w:after="40" w:line="200" w:lineRule="atLeast"/>
        <w:rPr>
          <w:rFonts w:ascii="Times New Roman" w:hAnsi="Times New Roman" w:cs="Times New Roman"/>
        </w:rPr>
      </w:pPr>
      <w:r w:rsidRPr="00806FCD">
        <w:rPr>
          <w:rFonts w:ascii="Times New Roman" w:hAnsi="Times New Roman" w:cs="Times New Roman"/>
          <w:highlight w:val="yellow"/>
        </w:rPr>
        <w:t>c) Coleta de requisitos em nível do sistema</w:t>
      </w:r>
    </w:p>
    <w:p w14:paraId="18974D90" w14:textId="77777777" w:rsidR="00B41306" w:rsidRPr="00EB2868" w:rsidRDefault="00644669">
      <w:pPr>
        <w:pStyle w:val="BodyText"/>
        <w:spacing w:before="96" w:after="40" w:line="200" w:lineRule="atLeas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Revisões de código intensivas</w:t>
      </w:r>
    </w:p>
    <w:p w14:paraId="34E3213A" w14:textId="77777777" w:rsidR="00C27661" w:rsidRPr="00EB2868" w:rsidRDefault="00C27661">
      <w:pPr>
        <w:pStyle w:val="BodyText"/>
        <w:spacing w:before="96" w:after="40" w:line="200" w:lineRule="atLeast"/>
        <w:rPr>
          <w:rFonts w:ascii="Times New Roman" w:hAnsi="Times New Roman" w:cs="Times New Roman"/>
        </w:rPr>
      </w:pPr>
    </w:p>
    <w:p w14:paraId="7F875A09" w14:textId="73AC526D" w:rsidR="00B41306" w:rsidRPr="00EB2868" w:rsidRDefault="00644669">
      <w:pPr>
        <w:pStyle w:val="BodyText"/>
        <w:spacing w:before="96" w:after="40" w:line="200" w:lineRule="atLeas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Em que nível é a análise durante a </w:t>
      </w:r>
      <w:r w:rsidR="00C27661" w:rsidRPr="00EB2868">
        <w:rPr>
          <w:rFonts w:ascii="Times New Roman" w:hAnsi="Times New Roman" w:cs="Times New Roman"/>
        </w:rPr>
        <w:t>E</w:t>
      </w:r>
      <w:r w:rsidRPr="00EB2868">
        <w:rPr>
          <w:rFonts w:ascii="Times New Roman" w:hAnsi="Times New Roman" w:cs="Times New Roman"/>
        </w:rPr>
        <w:t xml:space="preserve">ngenharia de sistemas? </w:t>
      </w:r>
    </w:p>
    <w:p w14:paraId="06960B7A" w14:textId="77777777" w:rsidR="00B41306" w:rsidRPr="00EB2868" w:rsidRDefault="00644669">
      <w:pPr>
        <w:pStyle w:val="BodyText"/>
        <w:spacing w:before="96" w:after="40" w:line="200" w:lineRule="atLeas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a) Baixo nível</w:t>
      </w:r>
    </w:p>
    <w:p w14:paraId="4542F2B4" w14:textId="77777777" w:rsidR="00B41306" w:rsidRPr="00EB2868" w:rsidRDefault="00644669">
      <w:pPr>
        <w:pStyle w:val="BodyText"/>
        <w:spacing w:before="96" w:after="40" w:line="200" w:lineRule="atLeas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b) Nível médio </w:t>
      </w:r>
    </w:p>
    <w:p w14:paraId="3465C3C0" w14:textId="77777777" w:rsidR="00B41306" w:rsidRPr="00EB2868" w:rsidRDefault="00644669">
      <w:pPr>
        <w:pStyle w:val="BodyText"/>
        <w:spacing w:before="96" w:after="40" w:line="200" w:lineRule="atLeast"/>
        <w:rPr>
          <w:rFonts w:ascii="Times New Roman" w:hAnsi="Times New Roman" w:cs="Times New Roman"/>
        </w:rPr>
      </w:pPr>
      <w:r w:rsidRPr="00806FCD">
        <w:rPr>
          <w:rFonts w:ascii="Times New Roman" w:hAnsi="Times New Roman" w:cs="Times New Roman"/>
          <w:highlight w:val="yellow"/>
        </w:rPr>
        <w:t>c) Alto nível</w:t>
      </w:r>
    </w:p>
    <w:p w14:paraId="640FB9F7" w14:textId="087E81C5" w:rsidR="00B41306" w:rsidRPr="00EB2868" w:rsidRDefault="00644669" w:rsidP="00C27661">
      <w:pPr>
        <w:pStyle w:val="BodyText"/>
        <w:spacing w:before="96" w:after="40" w:line="200" w:lineRule="atLeas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Nível detalhado</w:t>
      </w:r>
    </w:p>
    <w:p w14:paraId="4A5E357C" w14:textId="05FA9E80" w:rsidR="00B41306" w:rsidRPr="00EB2868" w:rsidRDefault="00EB2868">
      <w:pPr>
        <w:pStyle w:val="BlankSlideLTGliederung1"/>
        <w:spacing w:before="96" w:after="40" w:line="20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0CCD5CC9" w14:textId="77777777" w:rsidR="00C27661" w:rsidRPr="00EB2868" w:rsidRDefault="00C27661">
      <w:pPr>
        <w:pStyle w:val="BodyText"/>
        <w:rPr>
          <w:rFonts w:ascii="Times New Roman" w:hAnsi="Times New Roman" w:cs="Times New Roman"/>
        </w:rPr>
      </w:pPr>
    </w:p>
    <w:p w14:paraId="1E81AC8F" w14:textId="784511EB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Qual é o objetivo principal da coleta de </w:t>
      </w:r>
      <w:r w:rsidRPr="00E217C6">
        <w:rPr>
          <w:rFonts w:ascii="Times New Roman" w:hAnsi="Times New Roman" w:cs="Times New Roman"/>
          <w:color w:val="EE0000"/>
        </w:rPr>
        <w:t xml:space="preserve">requisitos de software? </w:t>
      </w:r>
    </w:p>
    <w:p w14:paraId="6FC5A6F0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a) Desenvolver interfaces complexas </w:t>
      </w:r>
    </w:p>
    <w:p w14:paraId="0CA23FD9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C130D0">
        <w:rPr>
          <w:rFonts w:ascii="Times New Roman" w:hAnsi="Times New Roman" w:cs="Times New Roman"/>
          <w:highlight w:val="yellow"/>
        </w:rPr>
        <w:t>b) Entender o domínio da informação e os requisitos do sistema</w:t>
      </w:r>
      <w:r w:rsidRPr="00EB2868">
        <w:rPr>
          <w:rFonts w:ascii="Times New Roman" w:hAnsi="Times New Roman" w:cs="Times New Roman"/>
        </w:rPr>
        <w:t xml:space="preserve"> </w:t>
      </w:r>
    </w:p>
    <w:p w14:paraId="477828A5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c) Melhorar o desempenho do hardware</w:t>
      </w:r>
    </w:p>
    <w:p w14:paraId="67BC2059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Documentar processos de negócios</w:t>
      </w:r>
    </w:p>
    <w:p w14:paraId="3731F171" w14:textId="77777777" w:rsidR="00B41306" w:rsidRPr="00EB2868" w:rsidRDefault="00B41306">
      <w:pPr>
        <w:pStyle w:val="BodyText"/>
        <w:rPr>
          <w:rFonts w:ascii="Times New Roman" w:hAnsi="Times New Roman" w:cs="Times New Roman"/>
        </w:rPr>
      </w:pPr>
    </w:p>
    <w:p w14:paraId="1208403D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Quais tipos de requisitos são documentados e revisados com o cliente durante a coleta de requisitos de software? </w:t>
      </w:r>
    </w:p>
    <w:p w14:paraId="619522E0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a) Apenas requisitos de hardware </w:t>
      </w:r>
    </w:p>
    <w:p w14:paraId="3167C67D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C130D0">
        <w:rPr>
          <w:rFonts w:ascii="Times New Roman" w:hAnsi="Times New Roman" w:cs="Times New Roman"/>
          <w:highlight w:val="yellow"/>
        </w:rPr>
        <w:t>b) Requisitos de sistema e requisitos de software</w:t>
      </w:r>
      <w:r w:rsidRPr="00EB2868">
        <w:rPr>
          <w:rFonts w:ascii="Times New Roman" w:hAnsi="Times New Roman" w:cs="Times New Roman"/>
        </w:rPr>
        <w:t xml:space="preserve"> </w:t>
      </w:r>
    </w:p>
    <w:p w14:paraId="75367E73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c) Requisitos de marketing</w:t>
      </w:r>
    </w:p>
    <w:p w14:paraId="469E0833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Requisitos de terceiros</w:t>
      </w:r>
    </w:p>
    <w:p w14:paraId="37AD6146" w14:textId="77777777" w:rsidR="00B41306" w:rsidRPr="00EB2868" w:rsidRDefault="00B41306">
      <w:pPr>
        <w:pStyle w:val="BodyText"/>
        <w:rPr>
          <w:rFonts w:ascii="Times New Roman" w:hAnsi="Times New Roman" w:cs="Times New Roman"/>
        </w:rPr>
      </w:pPr>
    </w:p>
    <w:p w14:paraId="4BBE5DA6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611B7E59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lastRenderedPageBreak/>
        <w:t xml:space="preserve">O que o processo de projeto de software envolve? </w:t>
      </w:r>
    </w:p>
    <w:p w14:paraId="76CAFC63" w14:textId="226DE689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a) Codificação imediata dos requisitos </w:t>
      </w:r>
      <w:r w:rsidR="00C27661" w:rsidRPr="00EB2868">
        <w:rPr>
          <w:rFonts w:ascii="Times New Roman" w:hAnsi="Times New Roman" w:cs="Times New Roman"/>
        </w:rPr>
        <w:t xml:space="preserve">tendo em consideração </w:t>
      </w:r>
      <w:r w:rsidRPr="00EB2868">
        <w:rPr>
          <w:rFonts w:ascii="Times New Roman" w:hAnsi="Times New Roman" w:cs="Times New Roman"/>
        </w:rPr>
        <w:t>os princípios de qualidade</w:t>
      </w:r>
    </w:p>
    <w:p w14:paraId="64415CEC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 </w:t>
      </w:r>
      <w:r w:rsidRPr="00C130D0">
        <w:rPr>
          <w:rFonts w:ascii="Times New Roman" w:hAnsi="Times New Roman" w:cs="Times New Roman"/>
          <w:highlight w:val="yellow"/>
        </w:rPr>
        <w:t>b) Tradução dos requisitos para representações avaliáveis antes da codificação</w:t>
      </w:r>
      <w:r w:rsidRPr="00EB2868">
        <w:rPr>
          <w:rFonts w:ascii="Times New Roman" w:hAnsi="Times New Roman" w:cs="Times New Roman"/>
        </w:rPr>
        <w:t xml:space="preserve"> </w:t>
      </w:r>
    </w:p>
    <w:p w14:paraId="3A96A66C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c) Testes finais do software</w:t>
      </w:r>
    </w:p>
    <w:p w14:paraId="407B4B29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Revisões de documentos de requisitos</w:t>
      </w:r>
    </w:p>
    <w:p w14:paraId="54FF3A23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5E662D2D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10DFF6BC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Quais são os quatro atributos do programa nos quais o projeto de software se concentra? </w:t>
      </w:r>
    </w:p>
    <w:p w14:paraId="7B094689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a) Design de interface, implementação de código, testes e depuração </w:t>
      </w:r>
    </w:p>
    <w:p w14:paraId="2DE3F779" w14:textId="533F6A62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C130D0">
        <w:rPr>
          <w:rFonts w:ascii="Times New Roman" w:hAnsi="Times New Roman" w:cs="Times New Roman"/>
          <w:highlight w:val="yellow"/>
        </w:rPr>
        <w:t xml:space="preserve">b) </w:t>
      </w:r>
      <w:r w:rsidR="00C27661" w:rsidRPr="00C130D0">
        <w:rPr>
          <w:rFonts w:ascii="Times New Roman" w:hAnsi="Times New Roman" w:cs="Times New Roman"/>
          <w:highlight w:val="yellow"/>
        </w:rPr>
        <w:t>Arquitetura de software, e</w:t>
      </w:r>
      <w:r w:rsidRPr="00C130D0">
        <w:rPr>
          <w:rFonts w:ascii="Times New Roman" w:hAnsi="Times New Roman" w:cs="Times New Roman"/>
          <w:highlight w:val="yellow"/>
        </w:rPr>
        <w:t>strutura de dados, detalhes de implementação e testes</w:t>
      </w:r>
    </w:p>
    <w:p w14:paraId="1D99A09F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c) Requisitos de hardware, requisitos de software, integração de sistemas e requisitos de usuário</w:t>
      </w:r>
    </w:p>
    <w:p w14:paraId="29B3A810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Análise de mercado, análise competitiva, estratégias de vendas e pesquisa de mercado</w:t>
      </w:r>
    </w:p>
    <w:p w14:paraId="6C433F68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6AE47190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Qual é o objetivo principal da tradução dos requisitos para representações avaliáveis durante o processo de projeto? </w:t>
      </w:r>
    </w:p>
    <w:p w14:paraId="58E59A05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a) Iniciar a codificação imediatamente tendo em consideração os princípios de qualidade</w:t>
      </w:r>
    </w:p>
    <w:p w14:paraId="7B52A3A1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806FCD">
        <w:rPr>
          <w:rFonts w:ascii="Times New Roman" w:hAnsi="Times New Roman" w:cs="Times New Roman"/>
          <w:highlight w:val="yellow"/>
        </w:rPr>
        <w:t>b) Avaliar a qualidade do software antes da implementação</w:t>
      </w:r>
      <w:r w:rsidRPr="00EB2868">
        <w:rPr>
          <w:rFonts w:ascii="Times New Roman" w:hAnsi="Times New Roman" w:cs="Times New Roman"/>
        </w:rPr>
        <w:t xml:space="preserve"> </w:t>
      </w:r>
    </w:p>
    <w:p w14:paraId="2C5C5452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c) Documentar os requisitos em diferentes idiomas</w:t>
      </w:r>
    </w:p>
    <w:p w14:paraId="7A61DF98" w14:textId="45F07DA8" w:rsidR="00B41306" w:rsidRPr="00EB2868" w:rsidRDefault="00644669" w:rsidP="00C27661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Entregar o software final ao cliente</w:t>
      </w:r>
    </w:p>
    <w:p w14:paraId="17CBC7CD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7FBCC76E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O que envolve o processo de codificação de software </w:t>
      </w:r>
    </w:p>
    <w:p w14:paraId="083BBD80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a) Tradução dos requisitos do cliente para representações do projeto </w:t>
      </w:r>
    </w:p>
    <w:p w14:paraId="76E198C2" w14:textId="53C24501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b) Transformação das instruções executáveis em linguagem de programação </w:t>
      </w:r>
      <w:r w:rsidR="00C27661" w:rsidRPr="00EB2868">
        <w:rPr>
          <w:rFonts w:ascii="Times New Roman" w:hAnsi="Times New Roman" w:cs="Times New Roman"/>
        </w:rPr>
        <w:t>escolhidas pelo usuário</w:t>
      </w:r>
    </w:p>
    <w:p w14:paraId="47AE52B2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806FCD">
        <w:rPr>
          <w:rFonts w:ascii="Times New Roman" w:hAnsi="Times New Roman" w:cs="Times New Roman"/>
          <w:highlight w:val="yellow"/>
        </w:rPr>
        <w:t>c) Tradução das representações do projeto em instruções executáveis pelo computador</w:t>
      </w:r>
    </w:p>
    <w:p w14:paraId="05A75933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Avaliação da qualidade do software após a implementação</w:t>
      </w:r>
    </w:p>
    <w:p w14:paraId="0015A78A" w14:textId="77777777" w:rsidR="00B41306" w:rsidRPr="00EB2868" w:rsidRDefault="00B41306">
      <w:pPr>
        <w:pStyle w:val="BodyText"/>
        <w:rPr>
          <w:rFonts w:ascii="Times New Roman" w:hAnsi="Times New Roman" w:cs="Times New Roman"/>
        </w:rPr>
      </w:pPr>
    </w:p>
    <w:p w14:paraId="59C8FA7A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Qual é o objetivo principal da codificação de software? </w:t>
      </w:r>
    </w:p>
    <w:p w14:paraId="0E3DEDA5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a) Documentar os requisitos do projeto </w:t>
      </w:r>
    </w:p>
    <w:p w14:paraId="78D29374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F0515B">
        <w:rPr>
          <w:rFonts w:ascii="Times New Roman" w:hAnsi="Times New Roman" w:cs="Times New Roman"/>
        </w:rPr>
        <w:t>b) Criar representações do projeto</w:t>
      </w:r>
      <w:r w:rsidRPr="00EB2868">
        <w:rPr>
          <w:rFonts w:ascii="Times New Roman" w:hAnsi="Times New Roman" w:cs="Times New Roman"/>
        </w:rPr>
        <w:t xml:space="preserve"> </w:t>
      </w:r>
    </w:p>
    <w:p w14:paraId="416FB20A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F0515B">
        <w:rPr>
          <w:rFonts w:ascii="Times New Roman" w:hAnsi="Times New Roman" w:cs="Times New Roman"/>
          <w:highlight w:val="yellow"/>
        </w:rPr>
        <w:t>c) Gerar instruções executáveis para o computador</w:t>
      </w:r>
    </w:p>
    <w:p w14:paraId="750E0EDC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Realizar testes de aceitação do cliente</w:t>
      </w:r>
    </w:p>
    <w:p w14:paraId="375CF6F9" w14:textId="77777777" w:rsidR="00B41306" w:rsidRPr="00EB2868" w:rsidRDefault="00B41306">
      <w:pPr>
        <w:pStyle w:val="BodyText"/>
        <w:rPr>
          <w:rFonts w:ascii="Times New Roman" w:hAnsi="Times New Roman" w:cs="Times New Roman"/>
        </w:rPr>
      </w:pPr>
    </w:p>
    <w:p w14:paraId="047B7B6A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Como são as instruções resultantes da codificação de software? </w:t>
      </w:r>
    </w:p>
    <w:p w14:paraId="103A3387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a) Instruções em SQL </w:t>
      </w:r>
    </w:p>
    <w:p w14:paraId="23D7875B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lastRenderedPageBreak/>
        <w:t xml:space="preserve">b) Texto simples em inglês </w:t>
      </w:r>
    </w:p>
    <w:p w14:paraId="1E706236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F0515B">
        <w:rPr>
          <w:rFonts w:ascii="Times New Roman" w:hAnsi="Times New Roman" w:cs="Times New Roman"/>
          <w:highlight w:val="yellow"/>
        </w:rPr>
        <w:t>c) Instruções executáveis pelo computador</w:t>
      </w:r>
    </w:p>
    <w:p w14:paraId="58747547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Diagramas de fluxo de dados</w:t>
      </w:r>
    </w:p>
    <w:p w14:paraId="60447CD9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3E767815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Quais são os focos principais dos testes de software? </w:t>
      </w:r>
    </w:p>
    <w:p w14:paraId="61E9A301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a) Apenas nos aspectos visuais do software </w:t>
      </w:r>
    </w:p>
    <w:p w14:paraId="5B1F5459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F0515B">
        <w:rPr>
          <w:rFonts w:ascii="Times New Roman" w:hAnsi="Times New Roman" w:cs="Times New Roman"/>
          <w:highlight w:val="yellow"/>
        </w:rPr>
        <w:t>b) Nos aspectos lógicos internos e funcionais externos do software</w:t>
      </w:r>
      <w:r w:rsidRPr="00EB2868">
        <w:rPr>
          <w:rFonts w:ascii="Times New Roman" w:hAnsi="Times New Roman" w:cs="Times New Roman"/>
        </w:rPr>
        <w:t xml:space="preserve"> </w:t>
      </w:r>
    </w:p>
    <w:p w14:paraId="5BF3C541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c) Somente nos aspectos de desempenho do software</w:t>
      </w:r>
    </w:p>
    <w:p w14:paraId="31E3302C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Apenas nos aspectos de documentação do software</w:t>
      </w:r>
    </w:p>
    <w:p w14:paraId="73BBCE7D" w14:textId="77777777" w:rsidR="00B41306" w:rsidRPr="00EB2868" w:rsidRDefault="00B41306">
      <w:pPr>
        <w:pStyle w:val="BodyText"/>
        <w:rPr>
          <w:rFonts w:ascii="Times New Roman" w:hAnsi="Times New Roman" w:cs="Times New Roman"/>
        </w:rPr>
      </w:pPr>
    </w:p>
    <w:p w14:paraId="06ED8EB2" w14:textId="732441CC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O que é garantido pelos testes d</w:t>
      </w:r>
      <w:r w:rsidR="00C27661" w:rsidRPr="00EB2868">
        <w:rPr>
          <w:rFonts w:ascii="Times New Roman" w:hAnsi="Times New Roman" w:cs="Times New Roman"/>
        </w:rPr>
        <w:t>os</w:t>
      </w:r>
      <w:r w:rsidRPr="00EB2868">
        <w:rPr>
          <w:rFonts w:ascii="Times New Roman" w:hAnsi="Times New Roman" w:cs="Times New Roman"/>
        </w:rPr>
        <w:t xml:space="preserve"> aspectos lógicos internos do software? </w:t>
      </w:r>
    </w:p>
    <w:p w14:paraId="6287EAC0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F0515B">
        <w:rPr>
          <w:rFonts w:ascii="Times New Roman" w:hAnsi="Times New Roman" w:cs="Times New Roman"/>
        </w:rPr>
        <w:t>a) A correta documentação do código</w:t>
      </w:r>
      <w:r w:rsidRPr="00EB2868">
        <w:rPr>
          <w:rFonts w:ascii="Times New Roman" w:hAnsi="Times New Roman" w:cs="Times New Roman"/>
        </w:rPr>
        <w:t xml:space="preserve"> </w:t>
      </w:r>
    </w:p>
    <w:p w14:paraId="1345A869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F0515B">
        <w:rPr>
          <w:rFonts w:ascii="Times New Roman" w:hAnsi="Times New Roman" w:cs="Times New Roman"/>
          <w:highlight w:val="yellow"/>
        </w:rPr>
        <w:t>b) Que todas as instruções foram testadas</w:t>
      </w:r>
      <w:r w:rsidRPr="00EB2868">
        <w:rPr>
          <w:rFonts w:ascii="Times New Roman" w:hAnsi="Times New Roman" w:cs="Times New Roman"/>
        </w:rPr>
        <w:t xml:space="preserve"> </w:t>
      </w:r>
    </w:p>
    <w:p w14:paraId="725A83C2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c) A eficiência do software</w:t>
      </w:r>
    </w:p>
    <w:p w14:paraId="794DC220" w14:textId="2D2A7621" w:rsidR="00B41306" w:rsidRPr="00EB2868" w:rsidRDefault="00644669" w:rsidP="00C27661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Que a interface do usuário é intuitiva</w:t>
      </w:r>
    </w:p>
    <w:p w14:paraId="371D31AC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76076A9F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Por que o software muitas vezes precisa passar por mudanças após ser entregue ao cliente? </w:t>
      </w:r>
    </w:p>
    <w:p w14:paraId="15925F7C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a) Porque o cliente deseja um novo software, o que foi apresentado não segue os requisitos novos do negócio</w:t>
      </w:r>
    </w:p>
    <w:p w14:paraId="2B65C621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b) Porque o software inicial estava mal projetado </w:t>
      </w:r>
    </w:p>
    <w:p w14:paraId="7A6EAEA9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F0515B">
        <w:rPr>
          <w:rFonts w:ascii="Times New Roman" w:hAnsi="Times New Roman" w:cs="Times New Roman"/>
          <w:highlight w:val="yellow"/>
        </w:rPr>
        <w:t>c) Porque o software contém erros e mudanças no ambiente ou novas exigências do cliente surgem</w:t>
      </w:r>
      <w:r w:rsidRPr="00EB2868">
        <w:rPr>
          <w:rFonts w:ascii="Times New Roman" w:hAnsi="Times New Roman" w:cs="Times New Roman"/>
        </w:rPr>
        <w:t xml:space="preserve"> d) Porque o software foi mal codificado</w:t>
      </w:r>
    </w:p>
    <w:p w14:paraId="032F7EF6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502656B1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69D8AE66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Quais são as causas principais que podem levar a mudanças no software após a entrega? </w:t>
      </w:r>
    </w:p>
    <w:p w14:paraId="38A777B1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a) Apenas erros no software </w:t>
      </w:r>
    </w:p>
    <w:p w14:paraId="0BA785B7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b) Apenas mudanças no ambiente </w:t>
      </w:r>
    </w:p>
    <w:p w14:paraId="34C16ABD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c) Apenas exigências do cliente para acréscimos funcionais</w:t>
      </w:r>
    </w:p>
    <w:p w14:paraId="7B28A368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F0515B">
        <w:rPr>
          <w:rFonts w:ascii="Times New Roman" w:hAnsi="Times New Roman" w:cs="Times New Roman"/>
          <w:highlight w:val="yellow"/>
        </w:rPr>
        <w:t>d) Erros, mudanças no ambiente e exigências do cliente para acréscimos funcionais e de desempenho</w:t>
      </w:r>
    </w:p>
    <w:p w14:paraId="6111C94F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0264D7B6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71B405D4" w14:textId="2DF6E3E0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Quais são algumas das razões pelas quais um cliente pode exigir mudanças no software após a entrega? </w:t>
      </w:r>
    </w:p>
    <w:p w14:paraId="2250965F" w14:textId="248B152F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a) Para aprimorar a estética do software </w:t>
      </w:r>
      <w:r w:rsidR="001E4B52" w:rsidRPr="00EB2868">
        <w:rPr>
          <w:rFonts w:ascii="Times New Roman" w:hAnsi="Times New Roman" w:cs="Times New Roman"/>
        </w:rPr>
        <w:t>ou o desempenho que são fundamentais para</w:t>
      </w:r>
      <w:r w:rsidRPr="00EB2868">
        <w:rPr>
          <w:rFonts w:ascii="Times New Roman" w:hAnsi="Times New Roman" w:cs="Times New Roman"/>
        </w:rPr>
        <w:t xml:space="preserve"> satisfação do usuário</w:t>
      </w:r>
    </w:p>
    <w:p w14:paraId="08A58AC3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lastRenderedPageBreak/>
        <w:t xml:space="preserve">b) Para reduzir os custos de manutenção do software </w:t>
      </w:r>
    </w:p>
    <w:p w14:paraId="51C922EC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F0515B">
        <w:rPr>
          <w:rFonts w:ascii="Times New Roman" w:hAnsi="Times New Roman" w:cs="Times New Roman"/>
          <w:highlight w:val="yellow"/>
        </w:rPr>
        <w:t>c) Para adicionar novas funcionalidades ou melhorar alguma característica de qualidade</w:t>
      </w:r>
    </w:p>
    <w:p w14:paraId="2C4D8789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Para modificar a documentação do software</w:t>
      </w:r>
    </w:p>
    <w:p w14:paraId="6C897B1F" w14:textId="77777777" w:rsidR="001E4B52" w:rsidRPr="00EB2868" w:rsidRDefault="001E4B52">
      <w:pPr>
        <w:pStyle w:val="BodyText"/>
        <w:rPr>
          <w:rFonts w:ascii="Times New Roman" w:hAnsi="Times New Roman" w:cs="Times New Roman"/>
        </w:rPr>
      </w:pPr>
    </w:p>
    <w:p w14:paraId="4CE99143" w14:textId="06B86F10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Onde a engenharia de requisitos se localiza no ciclo de vida clássico do desenvolvimento de software? </w:t>
      </w:r>
    </w:p>
    <w:p w14:paraId="3776A8B5" w14:textId="0A591B55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a) </w:t>
      </w:r>
      <w:r w:rsidR="001E4B52" w:rsidRPr="00EB2868">
        <w:rPr>
          <w:rFonts w:ascii="Times New Roman" w:hAnsi="Times New Roman" w:cs="Times New Roman"/>
        </w:rPr>
        <w:t>Na fase final</w:t>
      </w:r>
      <w:r w:rsidRPr="00EB2868">
        <w:rPr>
          <w:rFonts w:ascii="Times New Roman" w:hAnsi="Times New Roman" w:cs="Times New Roman"/>
        </w:rPr>
        <w:t xml:space="preserve"> do ciclo de vida do desenvolvimento tradicional</w:t>
      </w:r>
    </w:p>
    <w:p w14:paraId="5E32FAC6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b) Durante a fase de implementação do software </w:t>
      </w:r>
    </w:p>
    <w:p w14:paraId="64CB61A8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217C6">
        <w:rPr>
          <w:rFonts w:ascii="Times New Roman" w:hAnsi="Times New Roman" w:cs="Times New Roman"/>
          <w:highlight w:val="yellow"/>
        </w:rPr>
        <w:t>c) Na fase inicial do ciclo de vida do desenvolvimento</w:t>
      </w:r>
    </w:p>
    <w:p w14:paraId="696E612A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Após a entrega do software ao cliente</w:t>
      </w:r>
    </w:p>
    <w:p w14:paraId="45C0F00B" w14:textId="77777777" w:rsidR="001E4B52" w:rsidRPr="00EB2868" w:rsidRDefault="001E4B52">
      <w:pPr>
        <w:pStyle w:val="BodyText"/>
        <w:rPr>
          <w:rFonts w:ascii="Times New Roman" w:hAnsi="Times New Roman" w:cs="Times New Roman"/>
        </w:rPr>
      </w:pPr>
    </w:p>
    <w:p w14:paraId="2DD62898" w14:textId="177A3145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Qual é o papel principal da </w:t>
      </w:r>
      <w:r w:rsidRPr="00E217C6">
        <w:rPr>
          <w:rFonts w:ascii="Times New Roman" w:hAnsi="Times New Roman" w:cs="Times New Roman"/>
          <w:color w:val="EE0000"/>
        </w:rPr>
        <w:t xml:space="preserve">Engenharia de Requisitos </w:t>
      </w:r>
      <w:r w:rsidRPr="00EB2868">
        <w:rPr>
          <w:rFonts w:ascii="Times New Roman" w:hAnsi="Times New Roman" w:cs="Times New Roman"/>
        </w:rPr>
        <w:t xml:space="preserve">no desenvolvimento de software? </w:t>
      </w:r>
    </w:p>
    <w:p w14:paraId="0BE02CA8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a) Projetar a interface do usuário </w:t>
      </w:r>
    </w:p>
    <w:p w14:paraId="321DEFEA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b) Escrever o código-fonte do software conforme os requisitos de qualidade</w:t>
      </w:r>
    </w:p>
    <w:p w14:paraId="4189B767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217C6">
        <w:rPr>
          <w:rFonts w:ascii="Times New Roman" w:hAnsi="Times New Roman" w:cs="Times New Roman"/>
          <w:highlight w:val="yellow"/>
        </w:rPr>
        <w:t>c) Organizar a base para a construção do software</w:t>
      </w:r>
    </w:p>
    <w:p w14:paraId="5B4DCAA0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Realizar testes de aceitação do cliente</w:t>
      </w:r>
    </w:p>
    <w:p w14:paraId="5D05AA42" w14:textId="77777777" w:rsidR="001E4B52" w:rsidRPr="00EB2868" w:rsidRDefault="001E4B52">
      <w:pPr>
        <w:pStyle w:val="BodyText"/>
        <w:rPr>
          <w:rFonts w:ascii="Times New Roman" w:hAnsi="Times New Roman" w:cs="Times New Roman"/>
        </w:rPr>
      </w:pPr>
    </w:p>
    <w:p w14:paraId="016F98F3" w14:textId="15C5B6E2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Qual das seguintes atividades NÃO faz parte da engenharia de requisitos? </w:t>
      </w:r>
    </w:p>
    <w:p w14:paraId="314B5528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a) Levantamento de requisitos </w:t>
      </w:r>
    </w:p>
    <w:p w14:paraId="320E9FD2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b) Registro de requisitos </w:t>
      </w:r>
    </w:p>
    <w:p w14:paraId="76161AC8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217C6">
        <w:rPr>
          <w:rFonts w:ascii="Times New Roman" w:hAnsi="Times New Roman" w:cs="Times New Roman"/>
          <w:highlight w:val="yellow"/>
        </w:rPr>
        <w:t>c) Implementação de requisitos</w:t>
      </w:r>
    </w:p>
    <w:p w14:paraId="490E6AE5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Validação de requisitos</w:t>
      </w:r>
    </w:p>
    <w:p w14:paraId="30D14E50" w14:textId="7ECBA2A9" w:rsidR="00B41306" w:rsidRPr="00EB2868" w:rsidRDefault="00B41306">
      <w:pPr>
        <w:pStyle w:val="BodyText"/>
        <w:rPr>
          <w:rFonts w:ascii="Times New Roman" w:hAnsi="Times New Roman" w:cs="Times New Roman"/>
        </w:rPr>
      </w:pPr>
    </w:p>
    <w:p w14:paraId="68B61B71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Qual é um dos </w:t>
      </w:r>
      <w:r w:rsidRPr="00E217C6">
        <w:rPr>
          <w:rFonts w:ascii="Times New Roman" w:hAnsi="Times New Roman" w:cs="Times New Roman"/>
          <w:color w:val="EE0000"/>
        </w:rPr>
        <w:t>artefatos</w:t>
      </w:r>
      <w:r w:rsidRPr="00EB2868">
        <w:rPr>
          <w:rFonts w:ascii="Times New Roman" w:hAnsi="Times New Roman" w:cs="Times New Roman"/>
        </w:rPr>
        <w:t xml:space="preserve"> produzidos no início do processo de desenvolvimento de software, que serve como base para as demais atividades e é fundamental para o sucesso do projeto? </w:t>
      </w:r>
    </w:p>
    <w:p w14:paraId="2D47A9B9" w14:textId="29628D3C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a) </w:t>
      </w:r>
      <w:r w:rsidR="001E4B52" w:rsidRPr="00EB2868">
        <w:rPr>
          <w:rFonts w:ascii="Times New Roman" w:hAnsi="Times New Roman" w:cs="Times New Roman"/>
        </w:rPr>
        <w:t>Matriz de Responsabilidades</w:t>
      </w:r>
      <w:r w:rsidRPr="00EB2868">
        <w:rPr>
          <w:rFonts w:ascii="Times New Roman" w:hAnsi="Times New Roman" w:cs="Times New Roman"/>
        </w:rPr>
        <w:t xml:space="preserve"> </w:t>
      </w:r>
    </w:p>
    <w:p w14:paraId="3146F8B9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b) Diagrama de </w:t>
      </w:r>
      <w:proofErr w:type="spellStart"/>
      <w:r w:rsidRPr="00EB2868">
        <w:rPr>
          <w:rFonts w:ascii="Times New Roman" w:hAnsi="Times New Roman" w:cs="Times New Roman"/>
        </w:rPr>
        <w:t>Gantt</w:t>
      </w:r>
      <w:proofErr w:type="spellEnd"/>
      <w:r w:rsidRPr="00EB2868">
        <w:rPr>
          <w:rFonts w:ascii="Times New Roman" w:hAnsi="Times New Roman" w:cs="Times New Roman"/>
        </w:rPr>
        <w:t xml:space="preserve"> </w:t>
      </w:r>
    </w:p>
    <w:p w14:paraId="0AC094DF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217C6">
        <w:rPr>
          <w:rFonts w:ascii="Times New Roman" w:hAnsi="Times New Roman" w:cs="Times New Roman"/>
          <w:highlight w:val="yellow"/>
        </w:rPr>
        <w:t>c) Especificação de Requisitos</w:t>
      </w:r>
    </w:p>
    <w:p w14:paraId="191BE350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Protótipo de Interface</w:t>
      </w:r>
    </w:p>
    <w:p w14:paraId="77C6ECF0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257CB5AD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Quais das seguintes técnicas são comumente utilizadas para apoiar as atividades de levantamento de requisitos? </w:t>
      </w:r>
    </w:p>
    <w:p w14:paraId="3C528118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a) Apenas entrevista e questionário </w:t>
      </w:r>
    </w:p>
    <w:p w14:paraId="442F47FD" w14:textId="1EDAA40B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lastRenderedPageBreak/>
        <w:t xml:space="preserve">b) Apenas etnografia, diagramas de atividades, diagrama de classes, diagrama de </w:t>
      </w:r>
      <w:r w:rsidR="001E4B52" w:rsidRPr="00EB2868">
        <w:rPr>
          <w:rFonts w:ascii="Times New Roman" w:hAnsi="Times New Roman" w:cs="Times New Roman"/>
        </w:rPr>
        <w:t>sequência e</w:t>
      </w:r>
      <w:r w:rsidRPr="00EB2868">
        <w:rPr>
          <w:rFonts w:ascii="Times New Roman" w:hAnsi="Times New Roman" w:cs="Times New Roman"/>
        </w:rPr>
        <w:t xml:space="preserve"> prototipação </w:t>
      </w:r>
    </w:p>
    <w:p w14:paraId="64E99FAE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217C6">
        <w:rPr>
          <w:rFonts w:ascii="Times New Roman" w:hAnsi="Times New Roman" w:cs="Times New Roman"/>
          <w:highlight w:val="yellow"/>
        </w:rPr>
        <w:t>c) Cenário, entrevista, questionário, prototipação, etnografia e estudo de documentação</w:t>
      </w:r>
    </w:p>
    <w:p w14:paraId="719FD031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Apenas estudo de documentação, etnografia e prototipação de papel ou executável</w:t>
      </w:r>
    </w:p>
    <w:p w14:paraId="1B02DCEB" w14:textId="77777777" w:rsidR="00B41306" w:rsidRPr="00EB2868" w:rsidRDefault="00B41306">
      <w:pPr>
        <w:pStyle w:val="BodyText"/>
        <w:rPr>
          <w:rFonts w:ascii="Times New Roman" w:hAnsi="Times New Roman" w:cs="Times New Roman"/>
        </w:rPr>
      </w:pPr>
    </w:p>
    <w:p w14:paraId="57E1D340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Como os cenários são definidos no contexto do levantamento de requisitos de software? </w:t>
      </w:r>
    </w:p>
    <w:p w14:paraId="0D721AB7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a) Como casos de teste para validar a implementação do sistema </w:t>
      </w:r>
    </w:p>
    <w:p w14:paraId="6D779780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b) Como descrições detalhadas da arquitetura do sistema </w:t>
      </w:r>
    </w:p>
    <w:p w14:paraId="1FFBEC1C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711DDB">
        <w:rPr>
          <w:rFonts w:ascii="Times New Roman" w:hAnsi="Times New Roman" w:cs="Times New Roman"/>
          <w:highlight w:val="yellow"/>
        </w:rPr>
        <w:t>c) Como estórias que explicam como o sistema poderá ser usado</w:t>
      </w:r>
    </w:p>
    <w:p w14:paraId="1E9DA326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Como requisitos de desempenho do sistema</w:t>
      </w:r>
    </w:p>
    <w:p w14:paraId="47FA2C7C" w14:textId="77777777" w:rsidR="00B41306" w:rsidRPr="00EB2868" w:rsidRDefault="00B41306">
      <w:pPr>
        <w:pStyle w:val="BodyText"/>
        <w:rPr>
          <w:rFonts w:ascii="Times New Roman" w:hAnsi="Times New Roman" w:cs="Times New Roman"/>
        </w:rPr>
      </w:pPr>
    </w:p>
    <w:p w14:paraId="638971C7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Quais são as atividades envolvidas na técnica de entrevista para levantamento de requisitos de software? </w:t>
      </w:r>
    </w:p>
    <w:p w14:paraId="2ADECC3E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a) Ler material de suporte, estabelecer os objetivos da entrevista, e preparar o entrevistado </w:t>
      </w:r>
    </w:p>
    <w:p w14:paraId="404E1E0C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711DDB">
        <w:rPr>
          <w:rFonts w:ascii="Times New Roman" w:hAnsi="Times New Roman" w:cs="Times New Roman"/>
          <w:highlight w:val="yellow"/>
        </w:rPr>
        <w:t>b) Estabelecer os objetivos da entrevista, decidir quem entrevistar, e decidir os tipos de questões e sua estrutura</w:t>
      </w:r>
      <w:r w:rsidRPr="00EB2868">
        <w:rPr>
          <w:rFonts w:ascii="Times New Roman" w:hAnsi="Times New Roman" w:cs="Times New Roman"/>
        </w:rPr>
        <w:t xml:space="preserve"> </w:t>
      </w:r>
    </w:p>
    <w:p w14:paraId="0FE37CB1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c) Preparar o entrevistado, decidir os tipos de questões e sua estrutura, e realizar a entrevista</w:t>
      </w:r>
    </w:p>
    <w:p w14:paraId="60F41A96" w14:textId="44D3F2CB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Ler material de suporte, estabelecer os objetivos da entrevista, e decidir quem entrevistar</w:t>
      </w:r>
    </w:p>
    <w:p w14:paraId="765AB41D" w14:textId="77777777" w:rsidR="001E4B52" w:rsidRPr="00EB2868" w:rsidRDefault="001E4B52">
      <w:pPr>
        <w:pStyle w:val="BodyText"/>
        <w:rPr>
          <w:rFonts w:ascii="Times New Roman" w:hAnsi="Times New Roman" w:cs="Times New Roman"/>
        </w:rPr>
      </w:pPr>
    </w:p>
    <w:p w14:paraId="0FACC942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Qual técnica de levantamento de requisitos é mais adequada quando não é possível usar etnografia ou entrevista devido à distância e disponibilidade dos especialistas, e quando é desejável obter informações de uma grande quantidade de pessoas de forma anônima? </w:t>
      </w:r>
    </w:p>
    <w:p w14:paraId="72B19781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a) Observação direta </w:t>
      </w:r>
    </w:p>
    <w:p w14:paraId="220E285A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b) Prototipação </w:t>
      </w:r>
    </w:p>
    <w:p w14:paraId="142EBB2C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711DDB">
        <w:rPr>
          <w:rFonts w:ascii="Times New Roman" w:hAnsi="Times New Roman" w:cs="Times New Roman"/>
          <w:highlight w:val="yellow"/>
        </w:rPr>
        <w:t>c) Questionário</w:t>
      </w:r>
    </w:p>
    <w:p w14:paraId="5FCF3C7B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Entrevista estruturada</w:t>
      </w:r>
    </w:p>
    <w:p w14:paraId="2C502F0C" w14:textId="77777777" w:rsidR="00B41306" w:rsidRPr="00EB2868" w:rsidRDefault="00B41306">
      <w:pPr>
        <w:pStyle w:val="BodyText"/>
        <w:rPr>
          <w:rFonts w:ascii="Times New Roman" w:hAnsi="Times New Roman" w:cs="Times New Roman"/>
        </w:rPr>
      </w:pPr>
    </w:p>
    <w:p w14:paraId="1B29BC93" w14:textId="77777777" w:rsidR="00B41306" w:rsidRPr="00EB2868" w:rsidRDefault="00B41306">
      <w:pPr>
        <w:pStyle w:val="BodyText"/>
        <w:rPr>
          <w:rFonts w:ascii="Times New Roman" w:hAnsi="Times New Roman" w:cs="Times New Roman"/>
        </w:rPr>
      </w:pPr>
    </w:p>
    <w:p w14:paraId="2B340562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Qual é o objetivo do estudo de documentação no processo de levantamento de requisitos de software? </w:t>
      </w:r>
    </w:p>
    <w:p w14:paraId="05BF3A00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a) Desenvolver novos documentos para o sistema em desenvolvimento que sirvam para “help” do uso do sistema</w:t>
      </w:r>
    </w:p>
    <w:p w14:paraId="1420CAB9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2F2851">
        <w:rPr>
          <w:rFonts w:ascii="Times New Roman" w:hAnsi="Times New Roman" w:cs="Times New Roman"/>
          <w:highlight w:val="yellow"/>
        </w:rPr>
        <w:t>b) Analisar documentos existentes para identificar requisitos a serem implementados no sistema</w:t>
      </w:r>
      <w:r w:rsidRPr="00EB2868">
        <w:rPr>
          <w:rFonts w:ascii="Times New Roman" w:hAnsi="Times New Roman" w:cs="Times New Roman"/>
        </w:rPr>
        <w:t xml:space="preserve"> </w:t>
      </w:r>
    </w:p>
    <w:p w14:paraId="490DE1F0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c) Entrevistar especialistas para obter informações sobre requisitos </w:t>
      </w:r>
    </w:p>
    <w:p w14:paraId="34A1A003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lastRenderedPageBreak/>
        <w:t>d) Conduzir testes de aceitação do usuário nos documentos existentes</w:t>
      </w:r>
    </w:p>
    <w:p w14:paraId="3784552D" w14:textId="77777777" w:rsidR="00B41306" w:rsidRPr="00EB2868" w:rsidRDefault="00B41306">
      <w:pPr>
        <w:pStyle w:val="BodyText"/>
        <w:rPr>
          <w:rFonts w:ascii="Times New Roman" w:hAnsi="Times New Roman" w:cs="Times New Roman"/>
        </w:rPr>
      </w:pPr>
    </w:p>
    <w:p w14:paraId="07371A9B" w14:textId="5876B2DC" w:rsidR="00B41306" w:rsidRPr="00EB2868" w:rsidRDefault="005B57BF" w:rsidP="005B57BF">
      <w:pPr>
        <w:pStyle w:val="Estilopadrodedesenho"/>
        <w:tabs>
          <w:tab w:val="left" w:pos="559"/>
          <w:tab w:val="left" w:pos="560"/>
        </w:tabs>
        <w:spacing w:before="115"/>
        <w:rPr>
          <w:rFonts w:ascii="Times New Roman" w:hAnsi="Times New Roman" w:cs="Times New Roman"/>
          <w:sz w:val="24"/>
        </w:rPr>
      </w:pPr>
      <w:r w:rsidRPr="00EB2868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</w:p>
    <w:p w14:paraId="68044E2D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0837F216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Por que os protótipos são úteis para a elicitação de requisitos no estágio inicial do projeto de software? </w:t>
      </w:r>
    </w:p>
    <w:p w14:paraId="654EF262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a) Porque fornecem uma versão completa e final do sistema para os usuários testarem e validarem o software</w:t>
      </w:r>
    </w:p>
    <w:p w14:paraId="20B582E1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2F2851">
        <w:rPr>
          <w:rFonts w:ascii="Times New Roman" w:hAnsi="Times New Roman" w:cs="Times New Roman"/>
          <w:highlight w:val="yellow"/>
        </w:rPr>
        <w:t>b) Porque permitem aos usuários experimentar o sistema e identificar seus pontos fortes e fracos</w:t>
      </w:r>
      <w:r w:rsidRPr="00EB2868">
        <w:rPr>
          <w:rFonts w:ascii="Times New Roman" w:hAnsi="Times New Roman" w:cs="Times New Roman"/>
        </w:rPr>
        <w:t xml:space="preserve"> </w:t>
      </w:r>
    </w:p>
    <w:p w14:paraId="6E6AAD14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c) Porque eliminam a necessidade de documentação de requisitos </w:t>
      </w:r>
    </w:p>
    <w:p w14:paraId="0D7ED314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Porque reduzem a necessidade de interação com os usuários</w:t>
      </w:r>
    </w:p>
    <w:p w14:paraId="55744EA7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69FA32D5" w14:textId="69B0FCC3" w:rsidR="00B41306" w:rsidRPr="00EB2868" w:rsidRDefault="00644669">
      <w:pPr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A</w:t>
      </w:r>
      <w:r w:rsidR="005B57BF" w:rsidRPr="00EB2868">
        <w:rPr>
          <w:rFonts w:ascii="Times New Roman" w:hAnsi="Times New Roman" w:cs="Times New Roman"/>
        </w:rPr>
        <w:t xml:space="preserve"> </w:t>
      </w:r>
      <w:r w:rsidRPr="00EB2868">
        <w:rPr>
          <w:rFonts w:ascii="Times New Roman" w:hAnsi="Times New Roman" w:cs="Times New Roman"/>
        </w:rPr>
        <w:t>figura apresenta</w:t>
      </w:r>
      <w:r w:rsidR="005B57BF" w:rsidRPr="00EB2868">
        <w:rPr>
          <w:rFonts w:ascii="Times New Roman" w:hAnsi="Times New Roman" w:cs="Times New Roman"/>
        </w:rPr>
        <w:t>:</w:t>
      </w:r>
    </w:p>
    <w:p w14:paraId="3E7D113C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5F0B0E4D" w14:textId="77777777" w:rsidR="00B41306" w:rsidRPr="00EB2868" w:rsidRDefault="00644669">
      <w:pPr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0" allowOverlap="1" wp14:anchorId="3BCC97C7" wp14:editId="32E79200">
            <wp:simplePos x="0" y="0"/>
            <wp:positionH relativeFrom="column">
              <wp:posOffset>95885</wp:posOffset>
            </wp:positionH>
            <wp:positionV relativeFrom="paragraph">
              <wp:posOffset>87630</wp:posOffset>
            </wp:positionV>
            <wp:extent cx="2494915" cy="1837690"/>
            <wp:effectExtent l="0" t="0" r="0" b="0"/>
            <wp:wrapNone/>
            <wp:docPr id="1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2494800" cy="18378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</w:p>
    <w:p w14:paraId="46308234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4DFFE3C0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6CD114F0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2C1D3360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7748AAD6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39CEC017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4BABFF02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2062C299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07D03D61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5ACF64E3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615E5093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7A45F7C2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693EBDF1" w14:textId="77777777" w:rsidR="00B41306" w:rsidRPr="00EB2868" w:rsidRDefault="00644669">
      <w:pPr>
        <w:rPr>
          <w:rFonts w:ascii="Times New Roman" w:hAnsi="Times New Roman" w:cs="Times New Roman"/>
        </w:rPr>
      </w:pPr>
      <w:r w:rsidRPr="002F2851">
        <w:rPr>
          <w:rFonts w:ascii="Times New Roman" w:hAnsi="Times New Roman" w:cs="Times New Roman"/>
          <w:highlight w:val="yellow"/>
        </w:rPr>
        <w:t>a) Protótipos físicos que representam visualmente a interface de usuário ou funcionalidades do sistema</w:t>
      </w:r>
      <w:r w:rsidRPr="00EB2868">
        <w:rPr>
          <w:rFonts w:ascii="Times New Roman" w:hAnsi="Times New Roman" w:cs="Times New Roman"/>
        </w:rPr>
        <w:t xml:space="preserve"> </w:t>
      </w:r>
    </w:p>
    <w:p w14:paraId="2709B91E" w14:textId="19991947" w:rsidR="00B41306" w:rsidRPr="00EB2868" w:rsidRDefault="00644669">
      <w:pPr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  <w:color w:val="0D0D0D"/>
        </w:rPr>
        <w:t xml:space="preserve">b) Protótipos virtuais criados por meio de softwares de design gráfico </w:t>
      </w:r>
      <w:r w:rsidR="005B57BF" w:rsidRPr="00EB2868">
        <w:rPr>
          <w:rFonts w:ascii="Times New Roman" w:hAnsi="Times New Roman" w:cs="Times New Roman"/>
          <w:color w:val="0D0D0D"/>
        </w:rPr>
        <w:t>amplamente usados no desenvolvimento</w:t>
      </w:r>
    </w:p>
    <w:p w14:paraId="3B0F8353" w14:textId="77777777" w:rsidR="00B41306" w:rsidRPr="00EB2868" w:rsidRDefault="00644669">
      <w:pPr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  <w:color w:val="0D0D0D"/>
        </w:rPr>
        <w:t>c) Protótipos funcionais que já estão implementados e prontos para uso</w:t>
      </w:r>
    </w:p>
    <w:p w14:paraId="370D9E82" w14:textId="41B1EEA6" w:rsidR="00B41306" w:rsidRPr="00EB2868" w:rsidRDefault="00644669" w:rsidP="005B57BF">
      <w:pPr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  <w:color w:val="0D0D0D"/>
        </w:rPr>
        <w:t xml:space="preserve">d) </w:t>
      </w:r>
      <w:r w:rsidR="005B57BF" w:rsidRPr="00EB2868">
        <w:rPr>
          <w:rFonts w:ascii="Times New Roman" w:hAnsi="Times New Roman" w:cs="Times New Roman"/>
          <w:color w:val="0D0D0D"/>
        </w:rPr>
        <w:t>Um rascunho antes da codificação</w:t>
      </w:r>
      <w:r w:rsidRPr="00EB2868">
        <w:rPr>
          <w:rFonts w:ascii="Times New Roman" w:hAnsi="Times New Roman" w:cs="Times New Roman"/>
        </w:rPr>
        <w:t xml:space="preserve"> </w:t>
      </w:r>
    </w:p>
    <w:p w14:paraId="42A72DE6" w14:textId="77777777" w:rsidR="005B57BF" w:rsidRPr="00EB2868" w:rsidRDefault="005B57BF" w:rsidP="005B57BF">
      <w:pPr>
        <w:rPr>
          <w:rFonts w:ascii="Times New Roman" w:hAnsi="Times New Roman" w:cs="Times New Roman"/>
        </w:rPr>
      </w:pPr>
    </w:p>
    <w:p w14:paraId="2086B85F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6B5BD180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Quais são alguns dos fatores que tornam a atividade de levantamento de requisitos complexa no desenvolvimento de software? </w:t>
      </w:r>
    </w:p>
    <w:p w14:paraId="3C811628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a) Apenas falta de conhecimento do usuário das suas reais necessidades </w:t>
      </w:r>
    </w:p>
    <w:p w14:paraId="3F3BE3B5" w14:textId="77777777" w:rsidR="00B41306" w:rsidRPr="002F2851" w:rsidRDefault="00644669">
      <w:pPr>
        <w:pStyle w:val="BodyText"/>
        <w:rPr>
          <w:rFonts w:ascii="Times New Roman" w:hAnsi="Times New Roman" w:cs="Times New Roman"/>
          <w:color w:val="EE0000"/>
        </w:rPr>
      </w:pPr>
      <w:r w:rsidRPr="002F2851">
        <w:rPr>
          <w:rFonts w:ascii="Times New Roman" w:hAnsi="Times New Roman" w:cs="Times New Roman"/>
          <w:color w:val="EE0000"/>
        </w:rPr>
        <w:t>b) Apenas falta de conhecimento do desenvolvedor do domínio do problema. Neste caso a equipe de desenvolvimento tem muita dificuldade de desenvolver o sistema conforme as reais necessidades dos usuário.</w:t>
      </w:r>
    </w:p>
    <w:p w14:paraId="779B7529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2F2851">
        <w:rPr>
          <w:rFonts w:ascii="Times New Roman" w:hAnsi="Times New Roman" w:cs="Times New Roman"/>
          <w:highlight w:val="yellow"/>
        </w:rPr>
        <w:t>c) Falta de comunicação entre desenvolvedores e usuários, dificuldade do usuário em tomar decisões e complexidade crescente dos sistemas atuais</w:t>
      </w:r>
      <w:r w:rsidRPr="00EB2868">
        <w:rPr>
          <w:rFonts w:ascii="Times New Roman" w:hAnsi="Times New Roman" w:cs="Times New Roman"/>
        </w:rPr>
        <w:t xml:space="preserve"> </w:t>
      </w:r>
    </w:p>
    <w:p w14:paraId="21EAA101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Apenas complexidade crescente dos sistemas atuais</w:t>
      </w:r>
    </w:p>
    <w:p w14:paraId="412F67A0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27E1B80A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195E2F9A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Qual é o significado da atividade de validação no contexto da engenharia de requisitos? </w:t>
      </w:r>
    </w:p>
    <w:p w14:paraId="4D54E3DD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2F2851">
        <w:rPr>
          <w:rFonts w:ascii="Times New Roman" w:hAnsi="Times New Roman" w:cs="Times New Roman"/>
          <w:highlight w:val="yellow"/>
        </w:rPr>
        <w:t>a) Aprovar junto ao cliente os requisitos que foram especificados</w:t>
      </w:r>
      <w:r w:rsidRPr="00EB2868">
        <w:rPr>
          <w:rFonts w:ascii="Times New Roman" w:hAnsi="Times New Roman" w:cs="Times New Roman"/>
        </w:rPr>
        <w:t xml:space="preserve"> </w:t>
      </w:r>
    </w:p>
    <w:p w14:paraId="4CB6629C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b) Desenvolver novos requisitos para o sistema e assim garantir a longevidade do software</w:t>
      </w:r>
    </w:p>
    <w:p w14:paraId="0BF1E5E6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c) Testar o sistema após sua implementação</w:t>
      </w:r>
    </w:p>
    <w:p w14:paraId="5A0D5942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Documentar os requisitos do sistema</w:t>
      </w:r>
    </w:p>
    <w:p w14:paraId="55048893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29F85CE0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380FBF50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Qual é uma das desvantagens do modelo cascata no desenvolvimento de software? </w:t>
      </w:r>
    </w:p>
    <w:p w14:paraId="4F2B33E8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a) Dificuldade de definir claramente os requisitos do sistema nos contextos atuais</w:t>
      </w:r>
    </w:p>
    <w:p w14:paraId="47732EF0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b) Dificuldade de realizar testes de forma eficaz </w:t>
      </w:r>
    </w:p>
    <w:p w14:paraId="28DC76FE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2F2851">
        <w:rPr>
          <w:rFonts w:ascii="Times New Roman" w:hAnsi="Times New Roman" w:cs="Times New Roman"/>
          <w:highlight w:val="yellow"/>
        </w:rPr>
        <w:t>c) Dificuldade de acomodar mudanças depois que o processo está em andamento</w:t>
      </w:r>
    </w:p>
    <w:p w14:paraId="2CCDC4E4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Dificuldade de implementar novas tecnologias</w:t>
      </w:r>
    </w:p>
    <w:p w14:paraId="51A76AB4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1EB54C51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Quais são algumas das atividades típicas do processo de </w:t>
      </w:r>
      <w:r w:rsidRPr="002F2851">
        <w:rPr>
          <w:rFonts w:ascii="Times New Roman" w:hAnsi="Times New Roman" w:cs="Times New Roman"/>
          <w:color w:val="EE0000"/>
        </w:rPr>
        <w:t xml:space="preserve">projeto de software? </w:t>
      </w:r>
    </w:p>
    <w:p w14:paraId="2C3D797F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a) Desenvolvimento de requisitos e codificação </w:t>
      </w:r>
    </w:p>
    <w:p w14:paraId="4D6ACE35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b) Teste de caixa branca, teste de caixa preta e teste de aceitação e manutenção </w:t>
      </w:r>
    </w:p>
    <w:p w14:paraId="1575B5A0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2F2851">
        <w:rPr>
          <w:rFonts w:ascii="Times New Roman" w:hAnsi="Times New Roman" w:cs="Times New Roman"/>
          <w:highlight w:val="yellow"/>
        </w:rPr>
        <w:t>c) Projeto arquitetural, projeto de interface e projeto de algoritmo</w:t>
      </w:r>
      <w:r w:rsidRPr="00EB2868">
        <w:rPr>
          <w:rFonts w:ascii="Times New Roman" w:hAnsi="Times New Roman" w:cs="Times New Roman"/>
        </w:rPr>
        <w:t xml:space="preserve"> </w:t>
      </w:r>
    </w:p>
    <w:p w14:paraId="5FC583F4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Análise de requisitos e revisão de código</w:t>
      </w:r>
    </w:p>
    <w:p w14:paraId="174DDEAA" w14:textId="77777777" w:rsidR="005B57BF" w:rsidRPr="00EB2868" w:rsidRDefault="005B57BF">
      <w:pPr>
        <w:pStyle w:val="BodyText"/>
        <w:rPr>
          <w:rFonts w:ascii="Times New Roman" w:hAnsi="Times New Roman" w:cs="Times New Roman"/>
        </w:rPr>
      </w:pPr>
    </w:p>
    <w:p w14:paraId="64E0EDE9" w14:textId="621D40DA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O que é o projeto de arquitetura no desenvolvimento de software? </w:t>
      </w:r>
    </w:p>
    <w:p w14:paraId="2413EFB1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a) Uma etapa para escrever o código-fonte do sistema e realizar os testes:  caixa branca, teste de caixa preta e teste de aceitação</w:t>
      </w:r>
    </w:p>
    <w:p w14:paraId="2BDF304B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b) Uma atividade para identificar os requisitos do sistema </w:t>
      </w:r>
    </w:p>
    <w:p w14:paraId="2C4C82AA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c) Uma fase para realizar testes de aceitação</w:t>
      </w:r>
    </w:p>
    <w:p w14:paraId="0E3D904C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2F2851">
        <w:rPr>
          <w:rFonts w:ascii="Times New Roman" w:hAnsi="Times New Roman" w:cs="Times New Roman"/>
          <w:highlight w:val="yellow"/>
        </w:rPr>
        <w:t>d) Um processo para identificar a estrutura geral do sistema, seus componentes principais e seus relacionamentos</w:t>
      </w:r>
    </w:p>
    <w:p w14:paraId="66042AB5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Qual é o objetivo da depuração no processo de </w:t>
      </w:r>
      <w:r w:rsidRPr="002F2851">
        <w:rPr>
          <w:rFonts w:ascii="Times New Roman" w:hAnsi="Times New Roman" w:cs="Times New Roman"/>
          <w:color w:val="EE0000"/>
        </w:rPr>
        <w:t>programação de software?</w:t>
      </w:r>
    </w:p>
    <w:p w14:paraId="48E73D04" w14:textId="77777777" w:rsidR="00B41306" w:rsidRPr="006176C3" w:rsidRDefault="00644669">
      <w:pPr>
        <w:pStyle w:val="BodyText"/>
        <w:rPr>
          <w:rFonts w:ascii="Times New Roman" w:hAnsi="Times New Roman" w:cs="Times New Roman"/>
          <w:color w:val="EE0000"/>
        </w:rPr>
      </w:pPr>
      <w:r w:rsidRPr="006176C3">
        <w:rPr>
          <w:rFonts w:ascii="Times New Roman" w:hAnsi="Times New Roman" w:cs="Times New Roman"/>
          <w:color w:val="EE0000"/>
        </w:rPr>
        <w:t xml:space="preserve">a) Transformar um projeto em um programa </w:t>
      </w:r>
    </w:p>
    <w:p w14:paraId="6A1CA56E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6176C3">
        <w:rPr>
          <w:rFonts w:ascii="Times New Roman" w:hAnsi="Times New Roman" w:cs="Times New Roman"/>
          <w:highlight w:val="yellow"/>
        </w:rPr>
        <w:t>b) Realizar testes de programa para detectar falhas e removê-las</w:t>
      </w:r>
    </w:p>
    <w:p w14:paraId="68036B23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c) Definir a estrutura geral do sistema</w:t>
      </w:r>
    </w:p>
    <w:p w14:paraId="6632196B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Criar um processo de programação genérico</w:t>
      </w:r>
    </w:p>
    <w:p w14:paraId="6675CE69" w14:textId="77777777" w:rsidR="00B41306" w:rsidRPr="00EB2868" w:rsidRDefault="00B41306">
      <w:pPr>
        <w:rPr>
          <w:rFonts w:ascii="Times New Roman" w:hAnsi="Times New Roman" w:cs="Times New Roman"/>
        </w:rPr>
      </w:pPr>
    </w:p>
    <w:p w14:paraId="507C8D2D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Qual é o objetivo da verificação e validação no contexto do desenvolvimento de software? </w:t>
      </w:r>
    </w:p>
    <w:p w14:paraId="5540DAED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lastRenderedPageBreak/>
        <w:t xml:space="preserve">a) Identificar e corrigir erros no código-fonte do sistema </w:t>
      </w:r>
    </w:p>
    <w:p w14:paraId="341B9F4C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b) Garantir que o sistema esteja de acordo com as diretrizes de design estabelecidas pelo time de desenvolvimento</w:t>
      </w:r>
    </w:p>
    <w:p w14:paraId="22BB015A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6176C3">
        <w:rPr>
          <w:rFonts w:ascii="Times New Roman" w:hAnsi="Times New Roman" w:cs="Times New Roman"/>
          <w:highlight w:val="yellow"/>
        </w:rPr>
        <w:t>c) Mostrar que o sistema está de acordo com sua especificação e cumpre os requisitos do cliente</w:t>
      </w:r>
    </w:p>
    <w:p w14:paraId="7B2F8BE5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Testar a usabilidade do sistema com os usuários finais</w:t>
      </w:r>
    </w:p>
    <w:p w14:paraId="2D0B603D" w14:textId="77777777" w:rsidR="00B41306" w:rsidRPr="00EB2868" w:rsidRDefault="00B41306">
      <w:pPr>
        <w:pStyle w:val="BodyText"/>
        <w:rPr>
          <w:rFonts w:ascii="Times New Roman" w:hAnsi="Times New Roman" w:cs="Times New Roman"/>
        </w:rPr>
      </w:pPr>
    </w:p>
    <w:p w14:paraId="2877D589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Quais são os estágios do processo de teste no desenvolvimento de software? </w:t>
      </w:r>
    </w:p>
    <w:p w14:paraId="1847A64A" w14:textId="77777777" w:rsidR="00B41306" w:rsidRPr="006176C3" w:rsidRDefault="00644669">
      <w:pPr>
        <w:pStyle w:val="BodyText"/>
        <w:rPr>
          <w:rFonts w:ascii="Times New Roman" w:hAnsi="Times New Roman" w:cs="Times New Roman"/>
          <w:color w:val="EE0000"/>
        </w:rPr>
      </w:pPr>
      <w:r w:rsidRPr="006176C3">
        <w:rPr>
          <w:rFonts w:ascii="Times New Roman" w:hAnsi="Times New Roman" w:cs="Times New Roman"/>
          <w:color w:val="EE0000"/>
        </w:rPr>
        <w:t xml:space="preserve">a) Testes de desenvolvimento, testes de integração e testes de aceitação </w:t>
      </w:r>
    </w:p>
    <w:p w14:paraId="0FC31D3B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b) Testes de aceitação, testes de regressão e testes de usabilidade </w:t>
      </w:r>
    </w:p>
    <w:p w14:paraId="4B452AB0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6176C3">
        <w:rPr>
          <w:rFonts w:ascii="Times New Roman" w:hAnsi="Times New Roman" w:cs="Times New Roman"/>
          <w:highlight w:val="yellow"/>
        </w:rPr>
        <w:t>c) Testes de componente/unidade, testes de sistema e testes de aceitação</w:t>
      </w:r>
      <w:r w:rsidRPr="00EB2868">
        <w:rPr>
          <w:rFonts w:ascii="Times New Roman" w:hAnsi="Times New Roman" w:cs="Times New Roman"/>
        </w:rPr>
        <w:t xml:space="preserve"> </w:t>
      </w:r>
    </w:p>
    <w:p w14:paraId="37837C01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Testes de desempenho, testes de segurança e testes de usabilidade</w:t>
      </w:r>
    </w:p>
    <w:p w14:paraId="4A38F294" w14:textId="77777777" w:rsidR="00B41306" w:rsidRPr="00EB2868" w:rsidRDefault="00B41306">
      <w:pPr>
        <w:pStyle w:val="BodyText"/>
        <w:rPr>
          <w:rFonts w:ascii="Times New Roman" w:hAnsi="Times New Roman" w:cs="Times New Roman"/>
        </w:rPr>
      </w:pPr>
    </w:p>
    <w:p w14:paraId="71BBF344" w14:textId="77777777" w:rsidR="00B41306" w:rsidRPr="00EB2868" w:rsidRDefault="00B41306">
      <w:pPr>
        <w:pStyle w:val="BodyText"/>
        <w:rPr>
          <w:rFonts w:ascii="Times New Roman" w:hAnsi="Times New Roman" w:cs="Times New Roman"/>
        </w:rPr>
      </w:pPr>
    </w:p>
    <w:p w14:paraId="527078F4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O que é o Backlog do Produto (</w:t>
      </w:r>
      <w:proofErr w:type="spellStart"/>
      <w:r w:rsidRPr="00EB2868">
        <w:rPr>
          <w:rFonts w:ascii="Times New Roman" w:hAnsi="Times New Roman" w:cs="Times New Roman"/>
        </w:rPr>
        <w:t>Product</w:t>
      </w:r>
      <w:proofErr w:type="spellEnd"/>
      <w:r w:rsidRPr="00EB2868">
        <w:rPr>
          <w:rFonts w:ascii="Times New Roman" w:hAnsi="Times New Roman" w:cs="Times New Roman"/>
        </w:rPr>
        <w:t xml:space="preserve"> Backlog) no contexto de desenvolvimento de software? </w:t>
      </w:r>
    </w:p>
    <w:p w14:paraId="3FDD0F38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a) Uma lista de todos os problemas técnicos a serem resolvidos durante o desenvolvimento DO SOFTWARE. </w:t>
      </w:r>
    </w:p>
    <w:p w14:paraId="1E9DA45F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6176C3">
        <w:rPr>
          <w:rFonts w:ascii="Times New Roman" w:hAnsi="Times New Roman" w:cs="Times New Roman"/>
          <w:highlight w:val="yellow"/>
        </w:rPr>
        <w:t>b) Uma lista de todas as funcionalidades a serem implementadas, organizadas por prioridade.</w:t>
      </w:r>
      <w:r w:rsidRPr="00EB2868">
        <w:rPr>
          <w:rFonts w:ascii="Times New Roman" w:hAnsi="Times New Roman" w:cs="Times New Roman"/>
        </w:rPr>
        <w:t xml:space="preserve"> </w:t>
      </w:r>
    </w:p>
    <w:p w14:paraId="20B79FDD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c) Uma lista de todos os membros da equipe de desenvolvimento e suas responsabilidades.</w:t>
      </w:r>
    </w:p>
    <w:p w14:paraId="3F7CA279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Uma lista de todas as histórias de usuário já implementadas no sistema.</w:t>
      </w:r>
    </w:p>
    <w:p w14:paraId="2B71D6D9" w14:textId="77777777" w:rsidR="00B41306" w:rsidRPr="00EB2868" w:rsidRDefault="00B41306">
      <w:pPr>
        <w:pStyle w:val="BodyText"/>
        <w:rPr>
          <w:rFonts w:ascii="Times New Roman" w:hAnsi="Times New Roman" w:cs="Times New Roman"/>
        </w:rPr>
      </w:pPr>
    </w:p>
    <w:p w14:paraId="494C02F8" w14:textId="77777777" w:rsidR="00B41306" w:rsidRPr="00EB2868" w:rsidRDefault="00B41306">
      <w:pPr>
        <w:pStyle w:val="BodyText"/>
        <w:rPr>
          <w:rFonts w:ascii="Times New Roman" w:hAnsi="Times New Roman" w:cs="Times New Roman"/>
        </w:rPr>
      </w:pPr>
    </w:p>
    <w:p w14:paraId="041AD085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Qual é o papel do Scrum Master em uma equipe de desenvolvimento de software? </w:t>
      </w:r>
    </w:p>
    <w:p w14:paraId="13BE2B6D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a) Codificar e implementar as funcionalidades do sistema. </w:t>
      </w:r>
    </w:p>
    <w:p w14:paraId="0194B56A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b) Liderar a equipe e definir as prioridades do projeto. </w:t>
      </w:r>
    </w:p>
    <w:p w14:paraId="41005B8E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6176C3">
        <w:rPr>
          <w:rFonts w:ascii="Times New Roman" w:hAnsi="Times New Roman" w:cs="Times New Roman"/>
          <w:highlight w:val="yellow"/>
        </w:rPr>
        <w:t>c) Motivar e aumentar a produtividade da equipe de desenvolvimento.</w:t>
      </w:r>
    </w:p>
    <w:p w14:paraId="45C52B55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Gerenciar o projeto de desenvolvimento de software</w:t>
      </w:r>
    </w:p>
    <w:p w14:paraId="381C2B87" w14:textId="77777777" w:rsidR="00B41306" w:rsidRPr="00EB2868" w:rsidRDefault="00B41306">
      <w:pPr>
        <w:pStyle w:val="BodyText"/>
        <w:rPr>
          <w:rFonts w:ascii="Times New Roman" w:hAnsi="Times New Roman" w:cs="Times New Roman"/>
        </w:rPr>
      </w:pPr>
    </w:p>
    <w:p w14:paraId="2BBEB71B" w14:textId="77777777" w:rsidR="00B41306" w:rsidRPr="00EB2868" w:rsidRDefault="00B41306">
      <w:pPr>
        <w:pStyle w:val="BodyText"/>
        <w:rPr>
          <w:rFonts w:ascii="Times New Roman" w:hAnsi="Times New Roman" w:cs="Times New Roman"/>
        </w:rPr>
      </w:pPr>
    </w:p>
    <w:p w14:paraId="4E835136" w14:textId="75265B06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Qual é a velocidade </w:t>
      </w:r>
      <w:r w:rsidR="00E67DFA">
        <w:rPr>
          <w:rFonts w:ascii="Times New Roman" w:hAnsi="Times New Roman" w:cs="Times New Roman"/>
        </w:rPr>
        <w:t xml:space="preserve">em horas </w:t>
      </w:r>
      <w:r w:rsidRPr="00EB2868">
        <w:rPr>
          <w:rFonts w:ascii="Times New Roman" w:hAnsi="Times New Roman" w:cs="Times New Roman"/>
        </w:rPr>
        <w:t xml:space="preserve">no </w:t>
      </w:r>
      <w:proofErr w:type="spellStart"/>
      <w:r w:rsidRPr="00EB2868">
        <w:rPr>
          <w:rFonts w:ascii="Times New Roman" w:hAnsi="Times New Roman" w:cs="Times New Roman"/>
        </w:rPr>
        <w:t>product</w:t>
      </w:r>
      <w:proofErr w:type="spellEnd"/>
      <w:r w:rsidRPr="00EB2868">
        <w:rPr>
          <w:rFonts w:ascii="Times New Roman" w:hAnsi="Times New Roman" w:cs="Times New Roman"/>
        </w:rPr>
        <w:t xml:space="preserve"> backlog</w:t>
      </w:r>
    </w:p>
    <w:p w14:paraId="1ECF6C9F" w14:textId="77777777" w:rsidR="00B41306" w:rsidRPr="00EB2868" w:rsidRDefault="00B41306">
      <w:pPr>
        <w:pStyle w:val="BodyText"/>
        <w:rPr>
          <w:rFonts w:ascii="Times New Roman" w:hAnsi="Times New Roman" w:cs="Times New Roman"/>
        </w:rPr>
      </w:pPr>
    </w:p>
    <w:p w14:paraId="1686C7BC" w14:textId="77777777" w:rsidR="00B41306" w:rsidRPr="00EB2868" w:rsidRDefault="00B41306">
      <w:pPr>
        <w:pStyle w:val="BodyText"/>
        <w:rPr>
          <w:rFonts w:ascii="Times New Roman" w:hAnsi="Times New Roman" w:cs="Times New Roman"/>
        </w:rPr>
      </w:pPr>
    </w:p>
    <w:p w14:paraId="4BA94512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3" behindDoc="0" locked="0" layoutInCell="0" allowOverlap="1" wp14:anchorId="78D8D945" wp14:editId="3214330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0095"/>
            <wp:effectExtent l="0" t="0" r="0" b="0"/>
            <wp:wrapSquare wrapText="largest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BB235" w14:textId="77777777" w:rsidR="00B41306" w:rsidRPr="00EB2868" w:rsidRDefault="00B41306">
      <w:pPr>
        <w:pStyle w:val="BodyText"/>
        <w:rPr>
          <w:rFonts w:ascii="Times New Roman" w:hAnsi="Times New Roman" w:cs="Times New Roman"/>
        </w:rPr>
      </w:pPr>
    </w:p>
    <w:p w14:paraId="1C807FF6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No contexto do Scrum, o que se entende por "velocidade" da equipe? </w:t>
      </w:r>
    </w:p>
    <w:p w14:paraId="08B9B8A4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 xml:space="preserve">a) A rapidez com que os membros da equipe conseguem codificar e implementar funcionalidades. b) A distância física entre os membros da equipe e o local de trabalho. </w:t>
      </w:r>
    </w:p>
    <w:p w14:paraId="57ED2EDD" w14:textId="77777777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6176C3">
        <w:rPr>
          <w:rFonts w:ascii="Times New Roman" w:hAnsi="Times New Roman" w:cs="Times New Roman"/>
          <w:highlight w:val="yellow"/>
        </w:rPr>
        <w:t>c) O número de tarefas que a equipe é capaz de completar em um determinado período de tempo.</w:t>
      </w:r>
    </w:p>
    <w:p w14:paraId="446A8BCC" w14:textId="6178F1DB" w:rsidR="00B41306" w:rsidRPr="00EB2868" w:rsidRDefault="00644669">
      <w:pPr>
        <w:pStyle w:val="BodyText"/>
        <w:rPr>
          <w:rFonts w:ascii="Times New Roman" w:hAnsi="Times New Roman" w:cs="Times New Roman"/>
        </w:rPr>
      </w:pPr>
      <w:r w:rsidRPr="00EB2868">
        <w:rPr>
          <w:rFonts w:ascii="Times New Roman" w:hAnsi="Times New Roman" w:cs="Times New Roman"/>
        </w:rPr>
        <w:t>d) A experiência prévia dos membros da equipe em projetos similares</w:t>
      </w:r>
    </w:p>
    <w:p w14:paraId="2796D148" w14:textId="77777777" w:rsidR="00B41306" w:rsidRPr="00EB2868" w:rsidRDefault="00B41306">
      <w:pPr>
        <w:pStyle w:val="BodyText"/>
        <w:rPr>
          <w:rFonts w:ascii="Times New Roman" w:hAnsi="Times New Roman" w:cs="Times New Roman"/>
        </w:rPr>
      </w:pPr>
    </w:p>
    <w:p w14:paraId="0C3CA045" w14:textId="04539B68" w:rsidR="00392F4C" w:rsidRDefault="005130D2" w:rsidP="005130D2">
      <w:pPr>
        <w:pStyle w:val="BodyText"/>
        <w:rPr>
          <w:rFonts w:ascii="Times New Roman" w:hAnsi="Times New Roman" w:cs="Times New Roman"/>
        </w:rPr>
      </w:pPr>
      <w:r w:rsidRPr="005130D2">
        <w:rPr>
          <w:rFonts w:ascii="Times New Roman" w:hAnsi="Times New Roman" w:cs="Times New Roman" w:hint="eastAsia"/>
        </w:rPr>
        <w:t xml:space="preserve">Dois programadores, A e B, implementaram </w:t>
      </w:r>
      <w:r w:rsidRPr="005130D2">
        <w:rPr>
          <w:rFonts w:ascii="Times New Roman" w:hAnsi="Times New Roman" w:cs="Times New Roman"/>
        </w:rPr>
        <w:t>módulos</w:t>
      </w:r>
      <w:r w:rsidRPr="005130D2">
        <w:rPr>
          <w:rFonts w:ascii="Times New Roman" w:hAnsi="Times New Roman" w:cs="Times New Roman" w:hint="eastAsia"/>
        </w:rPr>
        <w:t xml:space="preserve"> de software com as seguintes medidas de acoplamento</w:t>
      </w:r>
      <w:r w:rsidR="00CC1AEB">
        <w:rPr>
          <w:rFonts w:ascii="Times New Roman" w:hAnsi="Times New Roman" w:cs="Times New Roman"/>
        </w:rPr>
        <w:t xml:space="preserve"> para o mesmo problema</w:t>
      </w:r>
      <w:r w:rsidRPr="005130D2">
        <w:rPr>
          <w:rFonts w:ascii="Times New Roman" w:hAnsi="Times New Roman" w:cs="Times New Roman" w:hint="eastAsia"/>
        </w:rPr>
        <w:t xml:space="preserve">: o </w:t>
      </w:r>
      <w:r w:rsidRPr="005130D2">
        <w:rPr>
          <w:rFonts w:ascii="Times New Roman" w:hAnsi="Times New Roman" w:cs="Times New Roman"/>
        </w:rPr>
        <w:t>módulo</w:t>
      </w:r>
      <w:r w:rsidRPr="005130D2">
        <w:rPr>
          <w:rFonts w:ascii="Times New Roman" w:hAnsi="Times New Roman" w:cs="Times New Roman" w:hint="eastAsia"/>
        </w:rPr>
        <w:t xml:space="preserve"> de A tem acoplamento 12 e o </w:t>
      </w:r>
      <w:r w:rsidRPr="005130D2">
        <w:rPr>
          <w:rFonts w:ascii="Times New Roman" w:hAnsi="Times New Roman" w:cs="Times New Roman"/>
        </w:rPr>
        <w:t>módulo</w:t>
      </w:r>
      <w:r w:rsidRPr="005130D2">
        <w:rPr>
          <w:rFonts w:ascii="Times New Roman" w:hAnsi="Times New Roman" w:cs="Times New Roman" w:hint="eastAsia"/>
        </w:rPr>
        <w:t xml:space="preserve"> de B tem acoplamento 4. O que podemos concluir sobre o acoplamento desses </w:t>
      </w:r>
      <w:r w:rsidRPr="005130D2">
        <w:rPr>
          <w:rFonts w:ascii="Times New Roman" w:hAnsi="Times New Roman" w:cs="Times New Roman"/>
        </w:rPr>
        <w:t>módulos</w:t>
      </w:r>
      <w:r w:rsidRPr="005130D2">
        <w:rPr>
          <w:rFonts w:ascii="Times New Roman" w:hAnsi="Times New Roman" w:cs="Times New Roman" w:hint="eastAsia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03D31A7E" w14:textId="77777777" w:rsidR="005130D2" w:rsidRPr="005130D2" w:rsidRDefault="005130D2" w:rsidP="005130D2">
      <w:pPr>
        <w:pStyle w:val="BodyText"/>
        <w:rPr>
          <w:rFonts w:ascii="Times New Roman" w:hAnsi="Times New Roman" w:cs="Times New Roman"/>
        </w:rPr>
      </w:pPr>
    </w:p>
    <w:p w14:paraId="681D42B8" w14:textId="473F571A" w:rsidR="005130D2" w:rsidRPr="00392F4C" w:rsidRDefault="005130D2" w:rsidP="005130D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5130D2">
        <w:rPr>
          <w:rFonts w:ascii="Times New Roman" w:hAnsi="Times New Roman" w:cs="Times New Roman" w:hint="eastAsia"/>
        </w:rPr>
        <w:t xml:space="preserve">B tem maior acoplamento, o que indica maior </w:t>
      </w:r>
      <w:r w:rsidRPr="005130D2">
        <w:rPr>
          <w:rFonts w:ascii="Times New Roman" w:hAnsi="Times New Roman" w:cs="Times New Roman"/>
        </w:rPr>
        <w:t>dependência</w:t>
      </w:r>
      <w:r w:rsidRPr="005130D2">
        <w:rPr>
          <w:rFonts w:ascii="Times New Roman" w:hAnsi="Times New Roman" w:cs="Times New Roman" w:hint="eastAsia"/>
        </w:rPr>
        <w:t xml:space="preserve"> de outros </w:t>
      </w:r>
      <w:r w:rsidRPr="005130D2">
        <w:rPr>
          <w:rFonts w:ascii="Times New Roman" w:hAnsi="Times New Roman" w:cs="Times New Roman"/>
        </w:rPr>
        <w:t>módulos</w:t>
      </w:r>
      <w:r w:rsidRPr="005130D2">
        <w:rPr>
          <w:rFonts w:ascii="Times New Roman" w:hAnsi="Times New Roman" w:cs="Times New Roman" w:hint="eastAsia"/>
        </w:rPr>
        <w:t>.</w:t>
      </w:r>
    </w:p>
    <w:p w14:paraId="13990AD2" w14:textId="30FA3958" w:rsidR="005130D2" w:rsidRDefault="005130D2" w:rsidP="005130D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5130D2">
        <w:rPr>
          <w:rFonts w:ascii="Times New Roman" w:hAnsi="Times New Roman" w:cs="Times New Roman" w:hint="eastAsia"/>
        </w:rPr>
        <w:t xml:space="preserve">A tem maior acoplamento, o que indica </w:t>
      </w:r>
      <w:r w:rsidR="00644669">
        <w:rPr>
          <w:rFonts w:ascii="Times New Roman" w:hAnsi="Times New Roman" w:cs="Times New Roman"/>
        </w:rPr>
        <w:t>menor</w:t>
      </w:r>
      <w:r w:rsidRPr="005130D2">
        <w:rPr>
          <w:rFonts w:ascii="Times New Roman" w:hAnsi="Times New Roman" w:cs="Times New Roman" w:hint="eastAsia"/>
        </w:rPr>
        <w:t xml:space="preserve"> </w:t>
      </w:r>
      <w:r w:rsidRPr="005130D2">
        <w:rPr>
          <w:rFonts w:ascii="Times New Roman" w:hAnsi="Times New Roman" w:cs="Times New Roman"/>
        </w:rPr>
        <w:t>dependência</w:t>
      </w:r>
      <w:r w:rsidRPr="005130D2">
        <w:rPr>
          <w:rFonts w:ascii="Times New Roman" w:hAnsi="Times New Roman" w:cs="Times New Roman" w:hint="eastAsia"/>
        </w:rPr>
        <w:t xml:space="preserve"> de outros </w:t>
      </w:r>
      <w:r w:rsidRPr="005130D2">
        <w:rPr>
          <w:rFonts w:ascii="Times New Roman" w:hAnsi="Times New Roman" w:cs="Times New Roman"/>
        </w:rPr>
        <w:t>módulos</w:t>
      </w:r>
      <w:r w:rsidRPr="005130D2">
        <w:rPr>
          <w:rFonts w:ascii="Times New Roman" w:hAnsi="Times New Roman" w:cs="Times New Roman" w:hint="eastAsia"/>
        </w:rPr>
        <w:t>.</w:t>
      </w:r>
    </w:p>
    <w:p w14:paraId="5F171E9E" w14:textId="74604156" w:rsidR="00392F4C" w:rsidRPr="00392F4C" w:rsidRDefault="00392F4C" w:rsidP="00392F4C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5130D2">
        <w:rPr>
          <w:rFonts w:ascii="Times New Roman" w:hAnsi="Times New Roman" w:cs="Times New Roman" w:hint="eastAsia"/>
        </w:rPr>
        <w:t xml:space="preserve">A tem menor acoplamento, o que indica menor </w:t>
      </w:r>
      <w:r w:rsidRPr="005130D2">
        <w:rPr>
          <w:rFonts w:ascii="Times New Roman" w:hAnsi="Times New Roman" w:cs="Times New Roman"/>
        </w:rPr>
        <w:t>dependência</w:t>
      </w:r>
      <w:r w:rsidRPr="005130D2">
        <w:rPr>
          <w:rFonts w:ascii="Times New Roman" w:hAnsi="Times New Roman" w:cs="Times New Roman" w:hint="eastAsia"/>
        </w:rPr>
        <w:t xml:space="preserve"> de outros </w:t>
      </w:r>
      <w:r w:rsidRPr="005130D2">
        <w:rPr>
          <w:rFonts w:ascii="Times New Roman" w:hAnsi="Times New Roman" w:cs="Times New Roman"/>
        </w:rPr>
        <w:t>módulos</w:t>
      </w:r>
      <w:r w:rsidRPr="005130D2">
        <w:rPr>
          <w:rFonts w:ascii="Times New Roman" w:hAnsi="Times New Roman" w:cs="Times New Roman" w:hint="eastAsia"/>
        </w:rPr>
        <w:t>.</w:t>
      </w:r>
    </w:p>
    <w:p w14:paraId="01B56148" w14:textId="12733079" w:rsidR="00CC1AEB" w:rsidRPr="006176C3" w:rsidRDefault="005130D2" w:rsidP="00CC1AEB">
      <w:pPr>
        <w:pStyle w:val="BodyText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6176C3">
        <w:rPr>
          <w:rFonts w:ascii="Times New Roman" w:hAnsi="Times New Roman" w:cs="Times New Roman" w:hint="eastAsia"/>
          <w:highlight w:val="yellow"/>
        </w:rPr>
        <w:t xml:space="preserve">B tem menor acoplamento, o que indica menor </w:t>
      </w:r>
      <w:r w:rsidRPr="006176C3">
        <w:rPr>
          <w:rFonts w:ascii="Times New Roman" w:hAnsi="Times New Roman" w:cs="Times New Roman"/>
          <w:highlight w:val="yellow"/>
        </w:rPr>
        <w:t>dependência</w:t>
      </w:r>
      <w:r w:rsidRPr="006176C3">
        <w:rPr>
          <w:rFonts w:ascii="Times New Roman" w:hAnsi="Times New Roman" w:cs="Times New Roman" w:hint="eastAsia"/>
          <w:highlight w:val="yellow"/>
        </w:rPr>
        <w:t xml:space="preserve"> de outros </w:t>
      </w:r>
      <w:r w:rsidRPr="006176C3">
        <w:rPr>
          <w:rFonts w:ascii="Times New Roman" w:hAnsi="Times New Roman" w:cs="Times New Roman"/>
          <w:highlight w:val="yellow"/>
        </w:rPr>
        <w:t>módulos</w:t>
      </w:r>
    </w:p>
    <w:p w14:paraId="102A548B" w14:textId="7E80913C" w:rsidR="00CC1AEB" w:rsidRDefault="00CC1AEB" w:rsidP="00CC1AE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 dos módulos do exercício anterior é melhor?</w:t>
      </w:r>
    </w:p>
    <w:p w14:paraId="6C9FDE20" w14:textId="47769D91" w:rsidR="00CC1AEB" w:rsidRDefault="00CC1AEB" w:rsidP="00CC1AEB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módulo A</w:t>
      </w:r>
    </w:p>
    <w:p w14:paraId="6A8A38EC" w14:textId="589EB639" w:rsidR="00CC1AEB" w:rsidRPr="006176C3" w:rsidRDefault="00CC1AEB" w:rsidP="00CC1AEB">
      <w:pPr>
        <w:pStyle w:val="BodyText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6176C3">
        <w:rPr>
          <w:rFonts w:ascii="Times New Roman" w:hAnsi="Times New Roman" w:cs="Times New Roman"/>
          <w:highlight w:val="yellow"/>
        </w:rPr>
        <w:t>O módulo B</w:t>
      </w:r>
    </w:p>
    <w:p w14:paraId="2B9A10EF" w14:textId="5C976608" w:rsidR="00CC1AEB" w:rsidRDefault="00CC1AEB" w:rsidP="00CC1AEB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Ambos são bons</w:t>
      </w:r>
    </w:p>
    <w:p w14:paraId="1BBC9A95" w14:textId="1F6C03E6" w:rsidR="00CC1AEB" w:rsidRPr="00392F4C" w:rsidRDefault="00CC1AEB" w:rsidP="00CC1AEB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Ambos são ruins</w:t>
      </w:r>
    </w:p>
    <w:sectPr w:rsidR="00CC1AEB" w:rsidRPr="00392F4C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altName w:val="Cambria"/>
    <w:charset w:val="00"/>
    <w:family w:val="swiss"/>
    <w:pitch w:val="variable"/>
    <w:sig w:usb0="E00082FF" w:usb1="400078FF" w:usb2="00000021" w:usb3="00000000" w:csb0="0000019F" w:csb1="00000000"/>
  </w:font>
  <w:font w:name="DejaVu Sans">
    <w:altName w:val="Verdan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DF7"/>
    <w:multiLevelType w:val="hybridMultilevel"/>
    <w:tmpl w:val="1F8C9A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70B75"/>
    <w:multiLevelType w:val="hybridMultilevel"/>
    <w:tmpl w:val="4F9CA88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880205">
    <w:abstractNumId w:val="0"/>
  </w:num>
  <w:num w:numId="2" w16cid:durableId="272053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61"/>
    <w:rsid w:val="001E4B52"/>
    <w:rsid w:val="002F2851"/>
    <w:rsid w:val="003526AB"/>
    <w:rsid w:val="00392F4C"/>
    <w:rsid w:val="005130D2"/>
    <w:rsid w:val="005B57BF"/>
    <w:rsid w:val="006176C3"/>
    <w:rsid w:val="00644669"/>
    <w:rsid w:val="00711DDB"/>
    <w:rsid w:val="00806FCD"/>
    <w:rsid w:val="00977AC8"/>
    <w:rsid w:val="00AF2EF3"/>
    <w:rsid w:val="00B41306"/>
    <w:rsid w:val="00BB2C3E"/>
    <w:rsid w:val="00C130D0"/>
    <w:rsid w:val="00C27661"/>
    <w:rsid w:val="00CC1AEB"/>
    <w:rsid w:val="00E217C6"/>
    <w:rsid w:val="00E67DFA"/>
    <w:rsid w:val="00EB2868"/>
    <w:rsid w:val="00F0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9D16"/>
  <w15:docId w15:val="{8BB6A509-CD61-4A1C-A0F2-4FA26FE7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 Unicode M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Title"/>
    <w:next w:val="BodyText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Estilopadrodedesenho">
    <w:name w:val="Estilo padrão de desenho"/>
    <w:qFormat/>
    <w:pPr>
      <w:spacing w:line="200" w:lineRule="atLeast"/>
    </w:pPr>
    <w:rPr>
      <w:rFonts w:ascii="Arial Unicode MS" w:eastAsia="Tahoma" w:hAnsi="Arial Unicode MS" w:cs="Noto Sans"/>
      <w:sz w:val="36"/>
    </w:rPr>
  </w:style>
  <w:style w:type="paragraph" w:customStyle="1" w:styleId="Objetosempreenchimento">
    <w:name w:val="Objeto sem preenchimento"/>
    <w:basedOn w:val="Estilopadrodedesenho"/>
    <w:qFormat/>
  </w:style>
  <w:style w:type="paragraph" w:customStyle="1" w:styleId="Objetosempreenchimentonemlinha">
    <w:name w:val="Objeto sem preenchimento nem linha"/>
    <w:basedOn w:val="Estilopadrodedesenho"/>
    <w:qFormat/>
  </w:style>
  <w:style w:type="paragraph" w:customStyle="1" w:styleId="A4">
    <w:name w:val="A4"/>
    <w:basedOn w:val="Texto"/>
    <w:qFormat/>
    <w:rPr>
      <w:rFonts w:ascii="Noto Sans" w:hAnsi="Noto Sans"/>
      <w:sz w:val="36"/>
    </w:rPr>
  </w:style>
  <w:style w:type="paragraph" w:customStyle="1" w:styleId="Texto">
    <w:name w:val="Texto"/>
    <w:basedOn w:val="Caption"/>
    <w:qFormat/>
  </w:style>
  <w:style w:type="paragraph" w:customStyle="1" w:styleId="TtulododocumentoA4">
    <w:name w:val="Título do documento A4"/>
    <w:basedOn w:val="A4"/>
    <w:qFormat/>
    <w:rPr>
      <w:sz w:val="87"/>
    </w:rPr>
  </w:style>
  <w:style w:type="paragraph" w:customStyle="1" w:styleId="TtuloA4">
    <w:name w:val="Título A4"/>
    <w:basedOn w:val="A4"/>
    <w:qFormat/>
    <w:rPr>
      <w:sz w:val="48"/>
    </w:rPr>
  </w:style>
  <w:style w:type="paragraph" w:customStyle="1" w:styleId="TextoA4">
    <w:name w:val="Texto A4"/>
    <w:basedOn w:val="A4"/>
    <w:qFormat/>
  </w:style>
  <w:style w:type="paragraph" w:customStyle="1" w:styleId="A0">
    <w:name w:val="A0"/>
    <w:basedOn w:val="Texto"/>
    <w:qFormat/>
    <w:rPr>
      <w:rFonts w:ascii="Noto Sans" w:hAnsi="Noto Sans"/>
      <w:sz w:val="95"/>
    </w:rPr>
  </w:style>
  <w:style w:type="paragraph" w:customStyle="1" w:styleId="TtulododocumentoA0">
    <w:name w:val="Título do documento A0"/>
    <w:basedOn w:val="A0"/>
    <w:qFormat/>
    <w:rPr>
      <w:sz w:val="191"/>
    </w:rPr>
  </w:style>
  <w:style w:type="paragraph" w:customStyle="1" w:styleId="TtuloA0">
    <w:name w:val="Título A0"/>
    <w:basedOn w:val="A0"/>
    <w:qFormat/>
    <w:rPr>
      <w:sz w:val="143"/>
    </w:rPr>
  </w:style>
  <w:style w:type="paragraph" w:customStyle="1" w:styleId="TextoA0">
    <w:name w:val="Texto A0"/>
    <w:basedOn w:val="A0"/>
    <w:qFormat/>
  </w:style>
  <w:style w:type="paragraph" w:customStyle="1" w:styleId="Formas">
    <w:name w:val="Formas"/>
    <w:basedOn w:val="Figura"/>
    <w:qFormat/>
    <w:rPr>
      <w:rFonts w:ascii="Liberation Sans" w:hAnsi="Liberation Sans"/>
      <w:b/>
      <w:sz w:val="28"/>
    </w:rPr>
  </w:style>
  <w:style w:type="paragraph" w:customStyle="1" w:styleId="Figura">
    <w:name w:val="Figura"/>
    <w:basedOn w:val="Caption"/>
    <w:qFormat/>
  </w:style>
  <w:style w:type="paragraph" w:customStyle="1" w:styleId="Preenchido">
    <w:name w:val="Preenchido"/>
    <w:basedOn w:val="Formas"/>
    <w:qFormat/>
  </w:style>
  <w:style w:type="paragraph" w:customStyle="1" w:styleId="Preenchidoazul">
    <w:name w:val="Preenchido azul"/>
    <w:basedOn w:val="Preenchido"/>
    <w:qFormat/>
    <w:rPr>
      <w:color w:val="FFFFFF"/>
    </w:rPr>
  </w:style>
  <w:style w:type="paragraph" w:customStyle="1" w:styleId="Preenchidoverde">
    <w:name w:val="Preenchido verde"/>
    <w:basedOn w:val="Preenchido"/>
    <w:qFormat/>
    <w:rPr>
      <w:color w:val="FFFFFF"/>
    </w:rPr>
  </w:style>
  <w:style w:type="paragraph" w:customStyle="1" w:styleId="Preenchidovermelho">
    <w:name w:val="Preenchido vermelho"/>
    <w:basedOn w:val="Preenchido"/>
    <w:qFormat/>
    <w:rPr>
      <w:color w:val="FFFFFF"/>
    </w:rPr>
  </w:style>
  <w:style w:type="paragraph" w:customStyle="1" w:styleId="Preenchidoamarelo">
    <w:name w:val="Preenchido amarelo"/>
    <w:basedOn w:val="Preenchido"/>
    <w:qFormat/>
    <w:rPr>
      <w:color w:val="FFFFFF"/>
    </w:rPr>
  </w:style>
  <w:style w:type="paragraph" w:customStyle="1" w:styleId="Contorno">
    <w:name w:val="Contorno"/>
    <w:basedOn w:val="Formas"/>
    <w:qFormat/>
  </w:style>
  <w:style w:type="paragraph" w:customStyle="1" w:styleId="Contornoazul">
    <w:name w:val="Contorno azul"/>
    <w:basedOn w:val="Contorno"/>
    <w:qFormat/>
    <w:rPr>
      <w:color w:val="355269"/>
    </w:rPr>
  </w:style>
  <w:style w:type="paragraph" w:customStyle="1" w:styleId="Contornoverde">
    <w:name w:val="Contorno verde"/>
    <w:basedOn w:val="Contorno"/>
    <w:qFormat/>
    <w:rPr>
      <w:color w:val="127622"/>
    </w:rPr>
  </w:style>
  <w:style w:type="paragraph" w:customStyle="1" w:styleId="Contornovermelho">
    <w:name w:val="Contorno vermelho"/>
    <w:basedOn w:val="Contorno"/>
    <w:qFormat/>
    <w:rPr>
      <w:color w:val="C9211E"/>
    </w:rPr>
  </w:style>
  <w:style w:type="paragraph" w:customStyle="1" w:styleId="Contornoamarelo">
    <w:name w:val="Contorno amarelo"/>
    <w:basedOn w:val="Contorno"/>
    <w:qFormat/>
    <w:rPr>
      <w:color w:val="B47804"/>
    </w:rPr>
  </w:style>
  <w:style w:type="paragraph" w:customStyle="1" w:styleId="Linhas">
    <w:name w:val="Linhas"/>
    <w:basedOn w:val="Figura"/>
    <w:qFormat/>
    <w:rPr>
      <w:rFonts w:ascii="Liberation Sans" w:hAnsi="Liberation Sans"/>
      <w:sz w:val="36"/>
    </w:rPr>
  </w:style>
  <w:style w:type="paragraph" w:customStyle="1" w:styleId="Linhascomsetas">
    <w:name w:val="Linhas com setas"/>
    <w:basedOn w:val="Linhas"/>
    <w:qFormat/>
  </w:style>
  <w:style w:type="paragraph" w:customStyle="1" w:styleId="Linhastracejadas">
    <w:name w:val="Linhas tracejadas"/>
    <w:basedOn w:val="Linhas"/>
    <w:qFormat/>
  </w:style>
  <w:style w:type="paragraph" w:customStyle="1" w:styleId="BlankSlideLTGliederung1">
    <w:name w:val="Blank Slide~LT~Gliederung 1"/>
    <w:qFormat/>
    <w:pPr>
      <w:spacing w:before="283" w:line="216" w:lineRule="auto"/>
    </w:pPr>
    <w:rPr>
      <w:rFonts w:ascii="DejaVu Sans" w:eastAsia="Tahoma" w:hAnsi="DejaVu Sans" w:cs="Noto Sans"/>
      <w:color w:val="000000"/>
      <w:sz w:val="56"/>
    </w:rPr>
  </w:style>
  <w:style w:type="paragraph" w:customStyle="1" w:styleId="BlankSlideLTGliederung2">
    <w:name w:val="Blank Slide~LT~Gliederung 2"/>
    <w:basedOn w:val="BlankSlideLTGliederung1"/>
    <w:qFormat/>
    <w:pPr>
      <w:spacing w:before="227"/>
    </w:pPr>
    <w:rPr>
      <w:sz w:val="40"/>
    </w:rPr>
  </w:style>
  <w:style w:type="paragraph" w:customStyle="1" w:styleId="BlankSlideLTGliederung3">
    <w:name w:val="Blank Slide~LT~Gliederung 3"/>
    <w:basedOn w:val="BlankSlideLTGliederung2"/>
    <w:qFormat/>
    <w:pPr>
      <w:spacing w:before="170"/>
    </w:pPr>
    <w:rPr>
      <w:sz w:val="36"/>
    </w:rPr>
  </w:style>
  <w:style w:type="paragraph" w:customStyle="1" w:styleId="BlankSlideLTGliederung4">
    <w:name w:val="Blank Slide~LT~Gliederung 4"/>
    <w:basedOn w:val="BlankSlideLTGliederung3"/>
    <w:qFormat/>
    <w:pPr>
      <w:spacing w:before="113"/>
    </w:pPr>
  </w:style>
  <w:style w:type="paragraph" w:customStyle="1" w:styleId="BlankSlideLTGliederung5">
    <w:name w:val="Blank Slide~LT~Gliederung 5"/>
    <w:basedOn w:val="BlankSlideLTGliederung4"/>
    <w:qFormat/>
    <w:pPr>
      <w:spacing w:before="57"/>
    </w:pPr>
    <w:rPr>
      <w:sz w:val="40"/>
    </w:rPr>
  </w:style>
  <w:style w:type="paragraph" w:customStyle="1" w:styleId="BlankSlideLTGliederung6">
    <w:name w:val="Blank Slide~LT~Gliederung 6"/>
    <w:basedOn w:val="BlankSlideLTGliederung5"/>
    <w:qFormat/>
  </w:style>
  <w:style w:type="paragraph" w:customStyle="1" w:styleId="BlankSlideLTGliederung7">
    <w:name w:val="Blank Slide~LT~Gliederung 7"/>
    <w:basedOn w:val="BlankSlideLTGliederung6"/>
    <w:qFormat/>
  </w:style>
  <w:style w:type="paragraph" w:customStyle="1" w:styleId="BlankSlideLTGliederung8">
    <w:name w:val="Blank Slide~LT~Gliederung 8"/>
    <w:basedOn w:val="BlankSlideLTGliederung7"/>
    <w:qFormat/>
  </w:style>
  <w:style w:type="paragraph" w:customStyle="1" w:styleId="BlankSlideLTGliederung9">
    <w:name w:val="Blank Slide~LT~Gliederung 9"/>
    <w:basedOn w:val="BlankSlideLTGliederung8"/>
    <w:qFormat/>
  </w:style>
  <w:style w:type="paragraph" w:customStyle="1" w:styleId="BlankSlideLTTitel">
    <w:name w:val="Blank Slide~LT~Titel"/>
    <w:qFormat/>
    <w:pPr>
      <w:spacing w:line="200" w:lineRule="atLeast"/>
    </w:pPr>
    <w:rPr>
      <w:rFonts w:ascii="DejaVu Sans" w:eastAsia="Tahoma" w:hAnsi="DejaVu Sans" w:cs="Noto Sans"/>
      <w:color w:val="000000"/>
      <w:sz w:val="36"/>
    </w:rPr>
  </w:style>
  <w:style w:type="paragraph" w:customStyle="1" w:styleId="BlankSlideLTUntertitel">
    <w:name w:val="Blank Slide~LT~Untertitel"/>
    <w:qFormat/>
    <w:pPr>
      <w:jc w:val="center"/>
    </w:pPr>
    <w:rPr>
      <w:rFonts w:ascii="Arial Unicode MS" w:eastAsia="Tahoma" w:hAnsi="Arial Unicode MS" w:cs="Noto Sans"/>
      <w:sz w:val="64"/>
    </w:rPr>
  </w:style>
  <w:style w:type="paragraph" w:customStyle="1" w:styleId="BlankSlideLTNotizen">
    <w:name w:val="Blank Slide~LT~Notizen"/>
    <w:qFormat/>
    <w:pPr>
      <w:ind w:left="340" w:hanging="340"/>
    </w:pPr>
    <w:rPr>
      <w:rFonts w:ascii="Arial Unicode MS" w:eastAsia="Tahoma" w:hAnsi="Arial Unicode MS" w:cs="Noto Sans"/>
      <w:sz w:val="40"/>
    </w:rPr>
  </w:style>
  <w:style w:type="paragraph" w:customStyle="1" w:styleId="BlankSlideLTHintergrundobjekte">
    <w:name w:val="Blank Slide~LT~Hintergrundobjekte"/>
    <w:qFormat/>
    <w:rPr>
      <w:rFonts w:eastAsia="Tahoma" w:cs="Noto Sans"/>
    </w:rPr>
  </w:style>
  <w:style w:type="paragraph" w:customStyle="1" w:styleId="BlankSlideLTHintergrund">
    <w:name w:val="Blank Slide~LT~Hintergrund"/>
    <w:qFormat/>
    <w:rPr>
      <w:rFonts w:eastAsia="Tahoma" w:cs="Noto Sans"/>
    </w:rPr>
  </w:style>
  <w:style w:type="paragraph" w:customStyle="1" w:styleId="default">
    <w:name w:val="default"/>
    <w:qFormat/>
    <w:pPr>
      <w:spacing w:line="200" w:lineRule="atLeast"/>
    </w:pPr>
    <w:rPr>
      <w:rFonts w:ascii="Arial Unicode MS" w:eastAsia="Tahoma" w:hAnsi="Arial Unicode MS" w:cs="Noto Sans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Objetosdoplanodefundo">
    <w:name w:val="Objetos do plano de fundo"/>
    <w:qFormat/>
    <w:rPr>
      <w:rFonts w:eastAsia="Tahoma" w:cs="Noto Sans"/>
    </w:rPr>
  </w:style>
  <w:style w:type="paragraph" w:customStyle="1" w:styleId="Planodefundo">
    <w:name w:val="Plano de fundo"/>
    <w:qFormat/>
    <w:rPr>
      <w:rFonts w:eastAsia="Tahoma" w:cs="Noto Sans"/>
    </w:rPr>
  </w:style>
  <w:style w:type="paragraph" w:customStyle="1" w:styleId="Notas">
    <w:name w:val="Notas"/>
    <w:qFormat/>
    <w:pPr>
      <w:ind w:left="340" w:hanging="340"/>
    </w:pPr>
    <w:rPr>
      <w:rFonts w:ascii="Arial Unicode MS" w:eastAsia="Tahoma" w:hAnsi="Arial Unicode MS" w:cs="Noto Sans"/>
      <w:sz w:val="40"/>
    </w:rPr>
  </w:style>
  <w:style w:type="paragraph" w:customStyle="1" w:styleId="Estruturadetpicos1">
    <w:name w:val="Estrutura de tópicos 1"/>
    <w:qFormat/>
    <w:pPr>
      <w:spacing w:before="283" w:line="216" w:lineRule="auto"/>
    </w:pPr>
    <w:rPr>
      <w:rFonts w:ascii="DejaVu Sans" w:eastAsia="Tahoma" w:hAnsi="DejaVu Sans" w:cs="Noto Sans"/>
      <w:color w:val="000000"/>
      <w:sz w:val="56"/>
    </w:rPr>
  </w:style>
  <w:style w:type="paragraph" w:customStyle="1" w:styleId="Estruturadetpicos2">
    <w:name w:val="Estrutura de tópicos 2"/>
    <w:basedOn w:val="Estruturadetpicos1"/>
    <w:qFormat/>
    <w:pPr>
      <w:spacing w:before="227"/>
    </w:pPr>
    <w:rPr>
      <w:sz w:val="40"/>
    </w:rPr>
  </w:style>
  <w:style w:type="paragraph" w:customStyle="1" w:styleId="Estruturadetpicos3">
    <w:name w:val="Estrutura de tópicos 3"/>
    <w:basedOn w:val="Estruturadetpicos2"/>
    <w:qFormat/>
    <w:pPr>
      <w:spacing w:before="170"/>
    </w:pPr>
    <w:rPr>
      <w:sz w:val="36"/>
    </w:rPr>
  </w:style>
  <w:style w:type="paragraph" w:customStyle="1" w:styleId="Estruturadetpicos4">
    <w:name w:val="Estrutura de tópicos 4"/>
    <w:basedOn w:val="Estruturadetpicos3"/>
    <w:qFormat/>
    <w:pPr>
      <w:spacing w:before="113"/>
    </w:pPr>
  </w:style>
  <w:style w:type="paragraph" w:customStyle="1" w:styleId="Estruturadetpicos5">
    <w:name w:val="Estrutura de tópicos 5"/>
    <w:basedOn w:val="Estruturadetpicos4"/>
    <w:qFormat/>
    <w:pPr>
      <w:spacing w:before="57"/>
    </w:pPr>
    <w:rPr>
      <w:sz w:val="40"/>
    </w:rPr>
  </w:style>
  <w:style w:type="paragraph" w:customStyle="1" w:styleId="Estruturadetpicos6">
    <w:name w:val="Estrutura de tópicos 6"/>
    <w:basedOn w:val="Estruturadetpicos5"/>
    <w:qFormat/>
  </w:style>
  <w:style w:type="paragraph" w:customStyle="1" w:styleId="Estruturadetpicos7">
    <w:name w:val="Estrutura de tópicos 7"/>
    <w:basedOn w:val="Estruturadetpicos6"/>
    <w:qFormat/>
  </w:style>
  <w:style w:type="paragraph" w:customStyle="1" w:styleId="Estruturadetpicos8">
    <w:name w:val="Estrutura de tópicos 8"/>
    <w:basedOn w:val="Estruturadetpicos7"/>
    <w:qFormat/>
  </w:style>
  <w:style w:type="paragraph" w:customStyle="1" w:styleId="Estruturadetpicos9">
    <w:name w:val="Estrutura de tópicos 9"/>
    <w:basedOn w:val="Estruturadetpicos8"/>
    <w:qFormat/>
  </w:style>
  <w:style w:type="paragraph" w:customStyle="1" w:styleId="TitleOnlyLTGliederung1">
    <w:name w:val="Title Only~LT~Gliederung 1"/>
    <w:qFormat/>
    <w:pPr>
      <w:spacing w:before="283" w:line="216" w:lineRule="auto"/>
    </w:pPr>
    <w:rPr>
      <w:rFonts w:ascii="DejaVu Sans" w:eastAsia="Tahoma" w:hAnsi="DejaVu Sans" w:cs="Noto Sans"/>
      <w:color w:val="000000"/>
      <w:sz w:val="56"/>
    </w:rPr>
  </w:style>
  <w:style w:type="paragraph" w:customStyle="1" w:styleId="TitleOnlyLTGliederung2">
    <w:name w:val="Title Only~LT~Gliederung 2"/>
    <w:basedOn w:val="TitleOnlyLTGliederung1"/>
    <w:qFormat/>
    <w:pPr>
      <w:spacing w:before="227"/>
    </w:pPr>
    <w:rPr>
      <w:sz w:val="40"/>
    </w:rPr>
  </w:style>
  <w:style w:type="paragraph" w:customStyle="1" w:styleId="TitleOnlyLTGliederung3">
    <w:name w:val="Title Only~LT~Gliederung 3"/>
    <w:basedOn w:val="TitleOnlyLTGliederung2"/>
    <w:qFormat/>
    <w:pPr>
      <w:spacing w:before="170"/>
    </w:pPr>
    <w:rPr>
      <w:sz w:val="36"/>
    </w:rPr>
  </w:style>
  <w:style w:type="paragraph" w:customStyle="1" w:styleId="TitleOnlyLTGliederung4">
    <w:name w:val="Title Only~LT~Gliederung 4"/>
    <w:basedOn w:val="TitleOnlyLTGliederung3"/>
    <w:qFormat/>
    <w:pPr>
      <w:spacing w:before="113"/>
    </w:pPr>
  </w:style>
  <w:style w:type="paragraph" w:customStyle="1" w:styleId="TitleOnlyLTGliederung5">
    <w:name w:val="Title Only~LT~Gliederung 5"/>
    <w:basedOn w:val="TitleOnlyLTGliederung4"/>
    <w:qFormat/>
    <w:pPr>
      <w:spacing w:before="57"/>
    </w:pPr>
    <w:rPr>
      <w:sz w:val="40"/>
    </w:rPr>
  </w:style>
  <w:style w:type="paragraph" w:customStyle="1" w:styleId="TitleOnlyLTGliederung6">
    <w:name w:val="Title Only~LT~Gliederung 6"/>
    <w:basedOn w:val="TitleOnlyLTGliederung5"/>
    <w:qFormat/>
  </w:style>
  <w:style w:type="paragraph" w:customStyle="1" w:styleId="TitleOnlyLTGliederung7">
    <w:name w:val="Title Only~LT~Gliederung 7"/>
    <w:basedOn w:val="TitleOnlyLTGliederung6"/>
    <w:qFormat/>
  </w:style>
  <w:style w:type="paragraph" w:customStyle="1" w:styleId="TitleOnlyLTGliederung8">
    <w:name w:val="Title Only~LT~Gliederung 8"/>
    <w:basedOn w:val="TitleOnlyLTGliederung7"/>
    <w:qFormat/>
  </w:style>
  <w:style w:type="paragraph" w:customStyle="1" w:styleId="TitleOnlyLTGliederung9">
    <w:name w:val="Title Only~LT~Gliederung 9"/>
    <w:basedOn w:val="TitleOnlyLTGliederung8"/>
    <w:qFormat/>
  </w:style>
  <w:style w:type="paragraph" w:customStyle="1" w:styleId="TitleOnlyLTTitel">
    <w:name w:val="Title Only~LT~Titel"/>
    <w:qFormat/>
    <w:pPr>
      <w:spacing w:line="200" w:lineRule="atLeast"/>
    </w:pPr>
    <w:rPr>
      <w:rFonts w:ascii="DejaVu Sans" w:eastAsia="Tahoma" w:hAnsi="DejaVu Sans" w:cs="Noto Sans"/>
      <w:color w:val="000000"/>
      <w:sz w:val="36"/>
    </w:rPr>
  </w:style>
  <w:style w:type="paragraph" w:customStyle="1" w:styleId="TitleOnlyLTUntertitel">
    <w:name w:val="Title Only~LT~Untertitel"/>
    <w:qFormat/>
    <w:pPr>
      <w:jc w:val="center"/>
    </w:pPr>
    <w:rPr>
      <w:rFonts w:ascii="Arial Unicode MS" w:eastAsia="Tahoma" w:hAnsi="Arial Unicode MS" w:cs="Noto Sans"/>
      <w:sz w:val="64"/>
    </w:rPr>
  </w:style>
  <w:style w:type="paragraph" w:customStyle="1" w:styleId="TitleOnlyLTNotizen">
    <w:name w:val="Title Only~LT~Notizen"/>
    <w:qFormat/>
    <w:pPr>
      <w:ind w:left="340" w:hanging="340"/>
    </w:pPr>
    <w:rPr>
      <w:rFonts w:ascii="Arial Unicode MS" w:eastAsia="Tahoma" w:hAnsi="Arial Unicode MS" w:cs="Noto Sans"/>
      <w:sz w:val="40"/>
    </w:rPr>
  </w:style>
  <w:style w:type="paragraph" w:customStyle="1" w:styleId="TitleOnlyLTHintergrundobjekte">
    <w:name w:val="Title Only~LT~Hintergrundobjekte"/>
    <w:qFormat/>
    <w:rPr>
      <w:rFonts w:eastAsia="Tahoma" w:cs="Noto Sans"/>
    </w:rPr>
  </w:style>
  <w:style w:type="paragraph" w:customStyle="1" w:styleId="TitleOnlyLTHintergrund">
    <w:name w:val="Title Only~LT~Hintergrund"/>
    <w:qFormat/>
    <w:rPr>
      <w:rFonts w:eastAsia="Tahoma" w:cs="Noto Sans"/>
    </w:rPr>
  </w:style>
  <w:style w:type="paragraph" w:customStyle="1" w:styleId="PadroLTGliederung1">
    <w:name w:val="Padrão~LT~Gliederung 1"/>
    <w:qFormat/>
    <w:pPr>
      <w:spacing w:before="283" w:line="216" w:lineRule="auto"/>
    </w:pPr>
    <w:rPr>
      <w:rFonts w:ascii="DejaVu Sans" w:eastAsia="Tahoma" w:hAnsi="DejaVu Sans" w:cs="Noto Sans"/>
      <w:color w:val="000000"/>
      <w:sz w:val="56"/>
    </w:rPr>
  </w:style>
  <w:style w:type="paragraph" w:customStyle="1" w:styleId="PadroLTGliederung2">
    <w:name w:val="Padrão~LT~Gliederung 2"/>
    <w:basedOn w:val="PadroLTGliederung1"/>
    <w:qFormat/>
    <w:pPr>
      <w:spacing w:before="227"/>
    </w:pPr>
    <w:rPr>
      <w:sz w:val="40"/>
    </w:rPr>
  </w:style>
  <w:style w:type="paragraph" w:customStyle="1" w:styleId="PadroLTGliederung3">
    <w:name w:val="Padrão~LT~Gliederung 3"/>
    <w:basedOn w:val="PadroLTGliederung2"/>
    <w:qFormat/>
    <w:pPr>
      <w:spacing w:before="170"/>
    </w:pPr>
    <w:rPr>
      <w:sz w:val="36"/>
    </w:rPr>
  </w:style>
  <w:style w:type="paragraph" w:customStyle="1" w:styleId="PadroLTGliederung4">
    <w:name w:val="Padrão~LT~Gliederung 4"/>
    <w:basedOn w:val="PadroLTGliederung3"/>
    <w:qFormat/>
    <w:pPr>
      <w:spacing w:before="113"/>
    </w:pPr>
  </w:style>
  <w:style w:type="paragraph" w:customStyle="1" w:styleId="PadroLTGliederung5">
    <w:name w:val="Padrão~LT~Gliederung 5"/>
    <w:basedOn w:val="PadroLTGliederung4"/>
    <w:qFormat/>
    <w:pPr>
      <w:spacing w:before="57"/>
    </w:pPr>
    <w:rPr>
      <w:sz w:val="40"/>
    </w:rPr>
  </w:style>
  <w:style w:type="paragraph" w:customStyle="1" w:styleId="PadroLTGliederung6">
    <w:name w:val="Padrão~LT~Gliederung 6"/>
    <w:basedOn w:val="PadroLTGliederung5"/>
    <w:qFormat/>
  </w:style>
  <w:style w:type="paragraph" w:customStyle="1" w:styleId="PadroLTGliederung7">
    <w:name w:val="Padrão~LT~Gliederung 7"/>
    <w:basedOn w:val="PadroLTGliederung6"/>
    <w:qFormat/>
  </w:style>
  <w:style w:type="paragraph" w:customStyle="1" w:styleId="PadroLTGliederung8">
    <w:name w:val="Padrão~LT~Gliederung 8"/>
    <w:basedOn w:val="PadroLTGliederung7"/>
    <w:qFormat/>
  </w:style>
  <w:style w:type="paragraph" w:customStyle="1" w:styleId="PadroLTGliederung9">
    <w:name w:val="Padrão~LT~Gliederung 9"/>
    <w:basedOn w:val="PadroLTGliederung8"/>
    <w:qFormat/>
  </w:style>
  <w:style w:type="paragraph" w:customStyle="1" w:styleId="PadroLTTitel">
    <w:name w:val="Padrão~LT~Titel"/>
    <w:qFormat/>
    <w:pPr>
      <w:spacing w:line="200" w:lineRule="atLeast"/>
    </w:pPr>
    <w:rPr>
      <w:rFonts w:ascii="DejaVu Sans" w:eastAsia="Tahoma" w:hAnsi="DejaVu Sans" w:cs="Noto Sans"/>
      <w:color w:val="000000"/>
      <w:sz w:val="36"/>
    </w:rPr>
  </w:style>
  <w:style w:type="paragraph" w:customStyle="1" w:styleId="PadroLTUntertitel">
    <w:name w:val="Padrão~LT~Untertitel"/>
    <w:qFormat/>
    <w:pPr>
      <w:jc w:val="center"/>
    </w:pPr>
    <w:rPr>
      <w:rFonts w:ascii="Arial Unicode MS" w:eastAsia="Tahoma" w:hAnsi="Arial Unicode MS" w:cs="Noto Sans"/>
      <w:sz w:val="64"/>
    </w:rPr>
  </w:style>
  <w:style w:type="paragraph" w:customStyle="1" w:styleId="PadroLTNotizen">
    <w:name w:val="Padrão~LT~Notizen"/>
    <w:qFormat/>
    <w:pPr>
      <w:ind w:left="340" w:hanging="340"/>
    </w:pPr>
    <w:rPr>
      <w:rFonts w:ascii="Arial Unicode MS" w:eastAsia="Tahoma" w:hAnsi="Arial Unicode MS" w:cs="Noto Sans"/>
      <w:sz w:val="40"/>
    </w:rPr>
  </w:style>
  <w:style w:type="paragraph" w:customStyle="1" w:styleId="PadroLTHintergrundobjekte">
    <w:name w:val="Padrão~LT~Hintergrundobjekte"/>
    <w:qFormat/>
    <w:rPr>
      <w:rFonts w:eastAsia="Tahoma" w:cs="Noto Sans"/>
    </w:rPr>
  </w:style>
  <w:style w:type="paragraph" w:customStyle="1" w:styleId="PadroLTHintergrund">
    <w:name w:val="Padrão~LT~Hintergrund"/>
    <w:qFormat/>
    <w:rPr>
      <w:rFonts w:eastAsia="Tahoma" w:cs="Noto Sans"/>
    </w:rPr>
  </w:style>
  <w:style w:type="paragraph" w:customStyle="1" w:styleId="TitleSlideLTGliederung1">
    <w:name w:val="Title Slide~LT~Gliederung 1"/>
    <w:qFormat/>
    <w:pPr>
      <w:spacing w:before="283" w:line="216" w:lineRule="auto"/>
    </w:pPr>
    <w:rPr>
      <w:rFonts w:ascii="DejaVu Sans" w:eastAsia="Tahoma" w:hAnsi="DejaVu Sans" w:cs="Noto Sans"/>
      <w:color w:val="000000"/>
      <w:sz w:val="56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40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36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</w:style>
  <w:style w:type="paragraph" w:customStyle="1" w:styleId="TitleSlideLTGliederung5">
    <w:name w:val="Title Slide~LT~Gliederung 5"/>
    <w:basedOn w:val="TitleSlideLTGliederung4"/>
    <w:qFormat/>
    <w:pPr>
      <w:spacing w:before="57"/>
    </w:pPr>
    <w:rPr>
      <w:sz w:val="40"/>
    </w:r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spacing w:line="200" w:lineRule="atLeast"/>
    </w:pPr>
    <w:rPr>
      <w:rFonts w:ascii="DejaVu Sans" w:eastAsia="Tahoma" w:hAnsi="DejaVu Sans" w:cs="Noto Sans"/>
      <w:color w:val="000000"/>
      <w:sz w:val="36"/>
    </w:rPr>
  </w:style>
  <w:style w:type="paragraph" w:customStyle="1" w:styleId="TitleSlideLTUntertitel">
    <w:name w:val="Title Slide~LT~Untertitel"/>
    <w:qFormat/>
    <w:pPr>
      <w:jc w:val="center"/>
    </w:pPr>
    <w:rPr>
      <w:rFonts w:ascii="Arial Unicode MS" w:eastAsia="Tahoma" w:hAnsi="Arial Unicode MS" w:cs="Noto Sans"/>
      <w:sz w:val="64"/>
    </w:rPr>
  </w:style>
  <w:style w:type="paragraph" w:customStyle="1" w:styleId="TitleSlideLTNotizen">
    <w:name w:val="Title Slide~LT~Notizen"/>
    <w:qFormat/>
    <w:pPr>
      <w:ind w:left="340" w:hanging="340"/>
    </w:pPr>
    <w:rPr>
      <w:rFonts w:ascii="Arial Unicode MS" w:eastAsia="Tahoma" w:hAnsi="Arial Unicode MS" w:cs="Noto Sans"/>
      <w:sz w:val="40"/>
    </w:rPr>
  </w:style>
  <w:style w:type="paragraph" w:customStyle="1" w:styleId="TitleSlideLTHintergrundobjekte">
    <w:name w:val="Title Slide~LT~Hintergrundobjekte"/>
    <w:qFormat/>
    <w:rPr>
      <w:rFonts w:eastAsia="Tahoma" w:cs="Noto Sans"/>
    </w:rPr>
  </w:style>
  <w:style w:type="paragraph" w:customStyle="1" w:styleId="TitleSlideLTHintergrund">
    <w:name w:val="Title Slide~LT~Hintergrund"/>
    <w:qFormat/>
    <w:rPr>
      <w:rFonts w:eastAsia="Tahoma" w:cs="Noto Sans"/>
    </w:rPr>
  </w:style>
  <w:style w:type="paragraph" w:customStyle="1" w:styleId="EmBrancoLTGliederung1">
    <w:name w:val="Em Branco~LT~Gliederung 1"/>
    <w:qFormat/>
    <w:pPr>
      <w:spacing w:before="283" w:line="223" w:lineRule="auto"/>
    </w:pPr>
    <w:rPr>
      <w:rFonts w:ascii="Arial Unicode MS" w:eastAsia="Tahoma" w:hAnsi="Arial Unicode MS" w:cs="Arial"/>
      <w:color w:val="191B0E"/>
      <w:sz w:val="40"/>
    </w:rPr>
  </w:style>
  <w:style w:type="paragraph" w:customStyle="1" w:styleId="EmBrancoLTGliederung2">
    <w:name w:val="Em Branco~LT~Gliederung 2"/>
    <w:basedOn w:val="EmBrancoLTGliederung1"/>
    <w:qFormat/>
    <w:pPr>
      <w:spacing w:before="227"/>
    </w:pPr>
    <w:rPr>
      <w:sz w:val="36"/>
    </w:rPr>
  </w:style>
  <w:style w:type="paragraph" w:customStyle="1" w:styleId="EmBrancoLTGliederung3">
    <w:name w:val="Em Branco~LT~Gliederung 3"/>
    <w:basedOn w:val="EmBrancoLTGliederung2"/>
    <w:qFormat/>
    <w:pPr>
      <w:spacing w:before="170"/>
    </w:pPr>
    <w:rPr>
      <w:i/>
    </w:rPr>
  </w:style>
  <w:style w:type="paragraph" w:customStyle="1" w:styleId="EmBrancoLTGliederung4">
    <w:name w:val="Em Branco~LT~Gliederung 4"/>
    <w:basedOn w:val="EmBrancoLTGliederung3"/>
    <w:qFormat/>
    <w:pPr>
      <w:spacing w:before="113"/>
    </w:pPr>
    <w:rPr>
      <w:i w:val="0"/>
      <w:sz w:val="32"/>
    </w:rPr>
  </w:style>
  <w:style w:type="paragraph" w:customStyle="1" w:styleId="EmBrancoLTGliederung5">
    <w:name w:val="Em Branco~LT~Gliederung 5"/>
    <w:basedOn w:val="EmBrancoLTGliederung4"/>
    <w:qFormat/>
    <w:pPr>
      <w:spacing w:before="57"/>
    </w:pPr>
    <w:rPr>
      <w:sz w:val="40"/>
    </w:rPr>
  </w:style>
  <w:style w:type="paragraph" w:customStyle="1" w:styleId="EmBrancoLTGliederung6">
    <w:name w:val="Em Branco~LT~Gliederung 6"/>
    <w:basedOn w:val="EmBrancoLTGliederung5"/>
    <w:qFormat/>
  </w:style>
  <w:style w:type="paragraph" w:customStyle="1" w:styleId="EmBrancoLTGliederung7">
    <w:name w:val="Em Branco~LT~Gliederung 7"/>
    <w:basedOn w:val="EmBrancoLTGliederung6"/>
    <w:qFormat/>
  </w:style>
  <w:style w:type="paragraph" w:customStyle="1" w:styleId="EmBrancoLTGliederung8">
    <w:name w:val="Em Branco~LT~Gliederung 8"/>
    <w:basedOn w:val="EmBrancoLTGliederung7"/>
    <w:qFormat/>
  </w:style>
  <w:style w:type="paragraph" w:customStyle="1" w:styleId="EmBrancoLTGliederung9">
    <w:name w:val="Em Branco~LT~Gliederung 9"/>
    <w:basedOn w:val="EmBrancoLTGliederung8"/>
    <w:qFormat/>
  </w:style>
  <w:style w:type="paragraph" w:customStyle="1" w:styleId="EmBrancoLTTitel">
    <w:name w:val="Em Branco~LT~Titel"/>
    <w:qFormat/>
    <w:pPr>
      <w:spacing w:line="200" w:lineRule="atLeast"/>
    </w:pPr>
    <w:rPr>
      <w:rFonts w:ascii="Arial Unicode MS" w:eastAsia="Tahoma" w:hAnsi="Arial Unicode MS" w:cs="Arial"/>
      <w:color w:val="000000"/>
      <w:sz w:val="36"/>
    </w:rPr>
  </w:style>
  <w:style w:type="paragraph" w:customStyle="1" w:styleId="EmBrancoLTUntertitel">
    <w:name w:val="Em Branco~LT~Untertitel"/>
    <w:qFormat/>
    <w:pPr>
      <w:jc w:val="center"/>
    </w:pPr>
    <w:rPr>
      <w:rFonts w:ascii="Arial Unicode MS" w:eastAsia="Tahoma" w:hAnsi="Arial Unicode MS" w:cs="Arial"/>
      <w:sz w:val="64"/>
    </w:rPr>
  </w:style>
  <w:style w:type="paragraph" w:customStyle="1" w:styleId="EmBrancoLTNotizen">
    <w:name w:val="Em Branco~LT~Notizen"/>
    <w:qFormat/>
    <w:pPr>
      <w:ind w:left="340" w:hanging="340"/>
    </w:pPr>
    <w:rPr>
      <w:rFonts w:ascii="Arial Unicode MS" w:eastAsia="Tahoma" w:hAnsi="Arial Unicode MS" w:cs="Arial"/>
      <w:sz w:val="40"/>
    </w:rPr>
  </w:style>
  <w:style w:type="paragraph" w:customStyle="1" w:styleId="EmBrancoLTHintergrundobjekte">
    <w:name w:val="Em Branco~LT~Hintergrundobjekte"/>
    <w:qFormat/>
    <w:rPr>
      <w:rFonts w:eastAsia="Tahoma" w:cs="Arial"/>
    </w:rPr>
  </w:style>
  <w:style w:type="paragraph" w:customStyle="1" w:styleId="EmBrancoLTHintergrund">
    <w:name w:val="Em Branco~LT~Hintergrund"/>
    <w:qFormat/>
    <w:rPr>
      <w:rFonts w:eastAsia="Tahoma" w:cs="Arial"/>
    </w:rPr>
  </w:style>
  <w:style w:type="paragraph" w:customStyle="1" w:styleId="TtuloeContedoLTGliederung1">
    <w:name w:val="Título e Conteúdo~LT~Gliederung 1"/>
    <w:qFormat/>
    <w:pPr>
      <w:spacing w:before="283" w:line="223" w:lineRule="auto"/>
    </w:pPr>
    <w:rPr>
      <w:rFonts w:ascii="Arial Unicode MS" w:eastAsia="Tahoma" w:hAnsi="Arial Unicode MS" w:cs="Arial"/>
      <w:color w:val="191B0E"/>
      <w:sz w:val="40"/>
    </w:rPr>
  </w:style>
  <w:style w:type="paragraph" w:customStyle="1" w:styleId="TtuloeContedoLTGliederung2">
    <w:name w:val="Título e Conteúdo~LT~Gliederung 2"/>
    <w:basedOn w:val="TtuloeContedoLTGliederung1"/>
    <w:qFormat/>
    <w:pPr>
      <w:spacing w:before="227"/>
    </w:pPr>
    <w:rPr>
      <w:sz w:val="36"/>
    </w:rPr>
  </w:style>
  <w:style w:type="paragraph" w:customStyle="1" w:styleId="TtuloeContedoLTGliederung3">
    <w:name w:val="Título e Conteúdo~LT~Gliederung 3"/>
    <w:basedOn w:val="TtuloeContedoLTGliederung2"/>
    <w:qFormat/>
    <w:pPr>
      <w:spacing w:before="170"/>
    </w:pPr>
    <w:rPr>
      <w:i/>
    </w:rPr>
  </w:style>
  <w:style w:type="paragraph" w:customStyle="1" w:styleId="TtuloeContedoLTGliederung4">
    <w:name w:val="Título e Conteúdo~LT~Gliederung 4"/>
    <w:basedOn w:val="TtuloeContedoLTGliederung3"/>
    <w:qFormat/>
    <w:pPr>
      <w:spacing w:before="113"/>
    </w:pPr>
    <w:rPr>
      <w:i w:val="0"/>
      <w:sz w:val="32"/>
    </w:rPr>
  </w:style>
  <w:style w:type="paragraph" w:customStyle="1" w:styleId="TtuloeContedoLTGliederung5">
    <w:name w:val="Título e Conteúdo~LT~Gliederung 5"/>
    <w:basedOn w:val="TtuloeContedoLTGliederung4"/>
    <w:qFormat/>
    <w:pPr>
      <w:spacing w:before="57"/>
    </w:pPr>
    <w:rPr>
      <w:sz w:val="40"/>
    </w:rPr>
  </w:style>
  <w:style w:type="paragraph" w:customStyle="1" w:styleId="TtuloeContedoLTGliederung6">
    <w:name w:val="Título e Conteúdo~LT~Gliederung 6"/>
    <w:basedOn w:val="TtuloeContedoLTGliederung5"/>
    <w:qFormat/>
  </w:style>
  <w:style w:type="paragraph" w:customStyle="1" w:styleId="TtuloeContedoLTGliederung7">
    <w:name w:val="Título e Conteúdo~LT~Gliederung 7"/>
    <w:basedOn w:val="TtuloeContedoLTGliederung6"/>
    <w:qFormat/>
  </w:style>
  <w:style w:type="paragraph" w:customStyle="1" w:styleId="TtuloeContedoLTGliederung8">
    <w:name w:val="Título e Conteúdo~LT~Gliederung 8"/>
    <w:basedOn w:val="TtuloeContedoLTGliederung7"/>
    <w:qFormat/>
  </w:style>
  <w:style w:type="paragraph" w:customStyle="1" w:styleId="TtuloeContedoLTGliederung9">
    <w:name w:val="Título e Conteúdo~LT~Gliederung 9"/>
    <w:basedOn w:val="TtuloeContedoLTGliederung8"/>
    <w:qFormat/>
  </w:style>
  <w:style w:type="paragraph" w:customStyle="1" w:styleId="TtuloeContedoLTTitel">
    <w:name w:val="Título e Conteúdo~LT~Titel"/>
    <w:qFormat/>
    <w:pPr>
      <w:spacing w:line="200" w:lineRule="atLeast"/>
    </w:pPr>
    <w:rPr>
      <w:rFonts w:ascii="Arial Unicode MS" w:eastAsia="Tahoma" w:hAnsi="Arial Unicode MS" w:cs="Arial"/>
      <w:color w:val="000000"/>
      <w:sz w:val="36"/>
    </w:rPr>
  </w:style>
  <w:style w:type="paragraph" w:customStyle="1" w:styleId="TtuloeContedoLTUntertitel">
    <w:name w:val="Título e Conteúdo~LT~Untertitel"/>
    <w:qFormat/>
    <w:pPr>
      <w:jc w:val="center"/>
    </w:pPr>
    <w:rPr>
      <w:rFonts w:ascii="Arial Unicode MS" w:eastAsia="Tahoma" w:hAnsi="Arial Unicode MS" w:cs="Arial"/>
      <w:sz w:val="64"/>
    </w:rPr>
  </w:style>
  <w:style w:type="paragraph" w:customStyle="1" w:styleId="TtuloeContedoLTNotizen">
    <w:name w:val="Título e Conteúdo~LT~Notizen"/>
    <w:qFormat/>
    <w:pPr>
      <w:ind w:left="340" w:hanging="340"/>
    </w:pPr>
    <w:rPr>
      <w:rFonts w:ascii="Arial Unicode MS" w:eastAsia="Tahoma" w:hAnsi="Arial Unicode MS" w:cs="Arial"/>
      <w:sz w:val="40"/>
    </w:rPr>
  </w:style>
  <w:style w:type="paragraph" w:customStyle="1" w:styleId="TtuloeContedoLTHintergrundobjekte">
    <w:name w:val="Título e Conteúdo~LT~Hintergrundobjekte"/>
    <w:qFormat/>
    <w:rPr>
      <w:rFonts w:eastAsia="Tahoma" w:cs="Arial"/>
    </w:rPr>
  </w:style>
  <w:style w:type="paragraph" w:customStyle="1" w:styleId="TtuloeContedoLTHintergrund">
    <w:name w:val="Título e Conteúdo~LT~Hintergrund"/>
    <w:qFormat/>
    <w:rPr>
      <w:rFonts w:eastAsia="Tahoma" w:cs="Arial"/>
    </w:rPr>
  </w:style>
  <w:style w:type="paragraph" w:customStyle="1" w:styleId="Padro1LTGliederung1">
    <w:name w:val="Padrão 1~LT~Gliederung 1"/>
    <w:qFormat/>
    <w:pPr>
      <w:spacing w:before="283"/>
    </w:pPr>
    <w:rPr>
      <w:rFonts w:ascii="Arial Unicode MS" w:eastAsia="Tahoma" w:hAnsi="Arial Unicode MS" w:cs="Calibri"/>
      <w:sz w:val="64"/>
    </w:rPr>
  </w:style>
  <w:style w:type="paragraph" w:customStyle="1" w:styleId="Padro1LTGliederung2">
    <w:name w:val="Padrão 1~LT~Gliederung 2"/>
    <w:basedOn w:val="Padro1LTGliederung1"/>
    <w:qFormat/>
    <w:pPr>
      <w:spacing w:before="227"/>
    </w:pPr>
    <w:rPr>
      <w:sz w:val="56"/>
    </w:rPr>
  </w:style>
  <w:style w:type="paragraph" w:customStyle="1" w:styleId="Padro1LTGliederung3">
    <w:name w:val="Padrão 1~LT~Gliederung 3"/>
    <w:basedOn w:val="Padro1LTGliederung2"/>
    <w:qFormat/>
    <w:pPr>
      <w:spacing w:before="170"/>
    </w:pPr>
    <w:rPr>
      <w:sz w:val="48"/>
    </w:rPr>
  </w:style>
  <w:style w:type="paragraph" w:customStyle="1" w:styleId="Padro1LTGliederung4">
    <w:name w:val="Padrão 1~LT~Gliederung 4"/>
    <w:basedOn w:val="Padro1LTGliederung3"/>
    <w:qFormat/>
    <w:pPr>
      <w:spacing w:before="113"/>
    </w:pPr>
    <w:rPr>
      <w:sz w:val="40"/>
    </w:rPr>
  </w:style>
  <w:style w:type="paragraph" w:customStyle="1" w:styleId="Padro1LTGliederung5">
    <w:name w:val="Padrão 1~LT~Gliederung 5"/>
    <w:basedOn w:val="Padro1LTGliederung4"/>
    <w:qFormat/>
    <w:pPr>
      <w:spacing w:before="57"/>
    </w:pPr>
  </w:style>
  <w:style w:type="paragraph" w:customStyle="1" w:styleId="Padro1LTGliederung6">
    <w:name w:val="Padrão 1~LT~Gliederung 6"/>
    <w:basedOn w:val="Padro1LTGliederung5"/>
    <w:qFormat/>
  </w:style>
  <w:style w:type="paragraph" w:customStyle="1" w:styleId="Padro1LTGliederung7">
    <w:name w:val="Padrão 1~LT~Gliederung 7"/>
    <w:basedOn w:val="Padro1LTGliederung6"/>
    <w:qFormat/>
  </w:style>
  <w:style w:type="paragraph" w:customStyle="1" w:styleId="Padro1LTGliederung8">
    <w:name w:val="Padrão 1~LT~Gliederung 8"/>
    <w:basedOn w:val="Padro1LTGliederung7"/>
    <w:qFormat/>
  </w:style>
  <w:style w:type="paragraph" w:customStyle="1" w:styleId="Padro1LTGliederung9">
    <w:name w:val="Padrão 1~LT~Gliederung 9"/>
    <w:basedOn w:val="Padro1LTGliederung8"/>
    <w:qFormat/>
  </w:style>
  <w:style w:type="paragraph" w:customStyle="1" w:styleId="Padro1LTTitel">
    <w:name w:val="Padrão 1~LT~Titel"/>
    <w:qFormat/>
    <w:pPr>
      <w:jc w:val="center"/>
    </w:pPr>
    <w:rPr>
      <w:rFonts w:ascii="Arial Unicode MS" w:eastAsia="Tahoma" w:hAnsi="Arial Unicode MS" w:cs="Calibri"/>
      <w:sz w:val="88"/>
    </w:rPr>
  </w:style>
  <w:style w:type="paragraph" w:customStyle="1" w:styleId="Padro1LTUntertitel">
    <w:name w:val="Padrão 1~LT~Untertitel"/>
    <w:qFormat/>
    <w:pPr>
      <w:jc w:val="center"/>
    </w:pPr>
    <w:rPr>
      <w:rFonts w:ascii="Arial Unicode MS" w:eastAsia="Tahoma" w:hAnsi="Arial Unicode MS" w:cs="Calibri"/>
      <w:sz w:val="64"/>
    </w:rPr>
  </w:style>
  <w:style w:type="paragraph" w:customStyle="1" w:styleId="Padro1LTNotizen">
    <w:name w:val="Padrão 1~LT~Notizen"/>
    <w:qFormat/>
    <w:pPr>
      <w:ind w:left="340" w:hanging="340"/>
    </w:pPr>
    <w:rPr>
      <w:rFonts w:ascii="Arial Unicode MS" w:eastAsia="Tahoma" w:hAnsi="Arial Unicode MS" w:cs="Calibri"/>
      <w:sz w:val="40"/>
    </w:rPr>
  </w:style>
  <w:style w:type="paragraph" w:customStyle="1" w:styleId="Padro1LTHintergrundobjekte">
    <w:name w:val="Padrão 1~LT~Hintergrundobjekte"/>
    <w:qFormat/>
    <w:rPr>
      <w:rFonts w:eastAsia="Tahoma" w:cs="Calibri"/>
    </w:rPr>
  </w:style>
  <w:style w:type="paragraph" w:customStyle="1" w:styleId="Padro1LTHintergrund">
    <w:name w:val="Padrão 1~LT~Hintergrund"/>
    <w:qFormat/>
    <w:rPr>
      <w:rFonts w:eastAsia="Tahoma" w:cs="Calibri"/>
    </w:rPr>
  </w:style>
  <w:style w:type="paragraph" w:customStyle="1" w:styleId="Title2ContentLTGliederung1">
    <w:name w:val="Title;2 Content~LT~Gliederung 1"/>
    <w:qFormat/>
    <w:pPr>
      <w:spacing w:before="283"/>
    </w:pPr>
    <w:rPr>
      <w:rFonts w:ascii="Arial Unicode MS" w:eastAsia="Tahoma" w:hAnsi="Arial Unicode MS" w:cs="Calibri"/>
      <w:sz w:val="64"/>
    </w:rPr>
  </w:style>
  <w:style w:type="paragraph" w:customStyle="1" w:styleId="Title2ContentLTGliederung2">
    <w:name w:val="Title;2 Content~LT~Gliederung 2"/>
    <w:basedOn w:val="Title2ContentLTGliederung1"/>
    <w:qFormat/>
    <w:pPr>
      <w:spacing w:before="227"/>
    </w:pPr>
    <w:rPr>
      <w:sz w:val="56"/>
    </w:rPr>
  </w:style>
  <w:style w:type="paragraph" w:customStyle="1" w:styleId="Title2ContentLTGliederung3">
    <w:name w:val="Title;2 Content~LT~Gliederung 3"/>
    <w:basedOn w:val="Title2ContentLTGliederung2"/>
    <w:qFormat/>
    <w:pPr>
      <w:spacing w:before="170"/>
    </w:pPr>
    <w:rPr>
      <w:sz w:val="48"/>
    </w:rPr>
  </w:style>
  <w:style w:type="paragraph" w:customStyle="1" w:styleId="Title2ContentLTGliederung4">
    <w:name w:val="Title;2 Content~LT~Gliederung 4"/>
    <w:basedOn w:val="Title2ContentLTGliederung3"/>
    <w:qFormat/>
    <w:pPr>
      <w:spacing w:before="113"/>
    </w:pPr>
    <w:rPr>
      <w:sz w:val="40"/>
    </w:rPr>
  </w:style>
  <w:style w:type="paragraph" w:customStyle="1" w:styleId="Title2ContentLTGliederung5">
    <w:name w:val="Title;2 Content~LT~Gliederung 5"/>
    <w:basedOn w:val="Title2ContentLTGliederung4"/>
    <w:qFormat/>
    <w:pPr>
      <w:spacing w:before="57"/>
    </w:pPr>
  </w:style>
  <w:style w:type="paragraph" w:customStyle="1" w:styleId="Title2ContentLTGliederung6">
    <w:name w:val="Title;2 Content~LT~Gliederung 6"/>
    <w:basedOn w:val="Title2ContentLTGliederung5"/>
    <w:qFormat/>
  </w:style>
  <w:style w:type="paragraph" w:customStyle="1" w:styleId="Title2ContentLTGliederung7">
    <w:name w:val="Title;2 Content~LT~Gliederung 7"/>
    <w:basedOn w:val="Title2ContentLTGliederung6"/>
    <w:qFormat/>
  </w:style>
  <w:style w:type="paragraph" w:customStyle="1" w:styleId="Title2ContentLTGliederung8">
    <w:name w:val="Title;2 Content~LT~Gliederung 8"/>
    <w:basedOn w:val="Title2ContentLTGliederung7"/>
    <w:qFormat/>
  </w:style>
  <w:style w:type="paragraph" w:customStyle="1" w:styleId="Title2ContentLTGliederung9">
    <w:name w:val="Title;2 Content~LT~Gliederung 9"/>
    <w:basedOn w:val="Title2ContentLTGliederung8"/>
    <w:qFormat/>
  </w:style>
  <w:style w:type="paragraph" w:customStyle="1" w:styleId="Title2ContentLTTitel">
    <w:name w:val="Title;2 Content~LT~Titel"/>
    <w:qFormat/>
    <w:pPr>
      <w:jc w:val="center"/>
    </w:pPr>
    <w:rPr>
      <w:rFonts w:ascii="Arial Unicode MS" w:eastAsia="Tahoma" w:hAnsi="Arial Unicode MS" w:cs="Calibri"/>
      <w:sz w:val="88"/>
    </w:rPr>
  </w:style>
  <w:style w:type="paragraph" w:customStyle="1" w:styleId="Title2ContentLTUntertitel">
    <w:name w:val="Title;2 Content~LT~Untertitel"/>
    <w:qFormat/>
    <w:pPr>
      <w:jc w:val="center"/>
    </w:pPr>
    <w:rPr>
      <w:rFonts w:ascii="Arial Unicode MS" w:eastAsia="Tahoma" w:hAnsi="Arial Unicode MS" w:cs="Calibri"/>
      <w:sz w:val="64"/>
    </w:rPr>
  </w:style>
  <w:style w:type="paragraph" w:customStyle="1" w:styleId="Title2ContentLTNotizen">
    <w:name w:val="Title;2 Content~LT~Notizen"/>
    <w:qFormat/>
    <w:pPr>
      <w:ind w:left="340" w:hanging="340"/>
    </w:pPr>
    <w:rPr>
      <w:rFonts w:ascii="Arial Unicode MS" w:eastAsia="Tahoma" w:hAnsi="Arial Unicode MS" w:cs="Calibri"/>
      <w:sz w:val="40"/>
    </w:rPr>
  </w:style>
  <w:style w:type="paragraph" w:customStyle="1" w:styleId="Title2ContentLTHintergrundobjekte">
    <w:name w:val="Title;2 Content~LT~Hintergrundobjekte"/>
    <w:qFormat/>
    <w:rPr>
      <w:rFonts w:eastAsia="Tahoma" w:cs="Calibri"/>
    </w:rPr>
  </w:style>
  <w:style w:type="paragraph" w:customStyle="1" w:styleId="Title2ContentLTHintergrund">
    <w:name w:val="Title;2 Content~LT~Hintergrund"/>
    <w:qFormat/>
    <w:rPr>
      <w:rFonts w:eastAsia="Tahoma" w:cs="Calibri"/>
    </w:rPr>
  </w:style>
  <w:style w:type="character" w:customStyle="1" w:styleId="BodyTextChar">
    <w:name w:val="Body Text Char"/>
    <w:basedOn w:val="DefaultParagraphFont"/>
    <w:link w:val="BodyText"/>
    <w:rsid w:val="00392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UC%20FUNDAMENTOS\lista%20de%20exerc&#237;ci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lista de exercícios.dotx</Template>
  <TotalTime>91</TotalTime>
  <Pages>9</Pages>
  <Words>2011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PUCC</dc:creator>
  <dc:description/>
  <cp:lastModifiedBy>Rafael Moreira</cp:lastModifiedBy>
  <cp:revision>5</cp:revision>
  <dcterms:created xsi:type="dcterms:W3CDTF">2024-05-28T22:57:00Z</dcterms:created>
  <dcterms:modified xsi:type="dcterms:W3CDTF">2025-06-06T02:28:00Z</dcterms:modified>
  <dc:language>pt-BR</dc:language>
</cp:coreProperties>
</file>